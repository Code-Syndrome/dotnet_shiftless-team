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D7E5" w14:textId="273FA859" w:rsidR="00F10534" w:rsidRPr="00730960" w:rsidRDefault="00294620" w:rsidP="00F10534">
      <w:pPr>
        <w:jc w:val="center"/>
        <w:rPr>
          <w:rFonts w:ascii="黑体" w:eastAsia="黑体" w:hAnsi="黑体" w:cs="黑体"/>
          <w:sz w:val="72"/>
          <w:szCs w:val="72"/>
        </w:rPr>
      </w:pPr>
      <w:r>
        <w:rPr>
          <w:rFonts w:ascii="黑体" w:eastAsia="黑体" w:hAnsi="黑体" w:cs="黑体" w:hint="eastAsia"/>
          <w:noProof/>
          <w:sz w:val="72"/>
          <w:szCs w:val="72"/>
        </w:rPr>
        <w:t>讯飞头条</w:t>
      </w:r>
    </w:p>
    <w:p w14:paraId="1BDD46C8" w14:textId="77777777" w:rsidR="00F10534" w:rsidRDefault="00F10534" w:rsidP="00F10534">
      <w:pPr>
        <w:pStyle w:val="Normal0"/>
        <w:spacing w:after="120"/>
        <w:jc w:val="center"/>
        <w:rPr>
          <w:rFonts w:ascii="黑体" w:eastAsia="黑体" w:hAnsi="黑体" w:cs="黑体"/>
          <w:sz w:val="72"/>
          <w:szCs w:val="28"/>
          <w:lang w:eastAsia="zh-CN"/>
        </w:rPr>
      </w:pPr>
    </w:p>
    <w:p w14:paraId="12F1314A" w14:textId="77777777" w:rsidR="00F10534" w:rsidRDefault="00F10534" w:rsidP="00F10534">
      <w:pPr>
        <w:pStyle w:val="Normal0"/>
        <w:spacing w:after="120"/>
        <w:jc w:val="center"/>
        <w:rPr>
          <w:rFonts w:ascii="黑体" w:eastAsia="黑体" w:hAnsi="黑体" w:cs="黑体"/>
          <w:sz w:val="56"/>
          <w:szCs w:val="24"/>
          <w:lang w:eastAsia="zh-CN"/>
        </w:rPr>
      </w:pPr>
      <w:r>
        <w:rPr>
          <w:rFonts w:ascii="黑体" w:eastAsia="黑体" w:hAnsi="黑体" w:cs="黑体" w:hint="eastAsia"/>
          <w:sz w:val="56"/>
          <w:szCs w:val="24"/>
          <w:lang w:eastAsia="zh-CN"/>
        </w:rPr>
        <w:t>需</w:t>
      </w:r>
    </w:p>
    <w:p w14:paraId="49FC9410" w14:textId="77777777" w:rsidR="00F10534" w:rsidRDefault="00F10534" w:rsidP="00F10534">
      <w:pPr>
        <w:pStyle w:val="Normal0"/>
        <w:spacing w:after="120"/>
        <w:jc w:val="center"/>
        <w:rPr>
          <w:rFonts w:ascii="黑体" w:eastAsia="黑体" w:hAnsi="黑体" w:cs="黑体"/>
          <w:sz w:val="56"/>
          <w:szCs w:val="24"/>
          <w:lang w:eastAsia="zh-CN"/>
        </w:rPr>
      </w:pPr>
      <w:r>
        <w:rPr>
          <w:rFonts w:ascii="黑体" w:eastAsia="黑体" w:hAnsi="黑体" w:cs="黑体" w:hint="eastAsia"/>
          <w:sz w:val="56"/>
          <w:szCs w:val="24"/>
          <w:lang w:eastAsia="zh-CN"/>
        </w:rPr>
        <w:t>求</w:t>
      </w:r>
    </w:p>
    <w:p w14:paraId="79C8FBC8" w14:textId="77777777" w:rsidR="00F10534" w:rsidRDefault="00F10534" w:rsidP="00F10534">
      <w:pPr>
        <w:pStyle w:val="Normal0"/>
        <w:spacing w:after="120"/>
        <w:jc w:val="center"/>
        <w:rPr>
          <w:rFonts w:ascii="黑体" w:eastAsia="黑体" w:hAnsi="黑体" w:cs="黑体"/>
          <w:sz w:val="56"/>
          <w:szCs w:val="24"/>
          <w:lang w:eastAsia="zh-CN"/>
        </w:rPr>
      </w:pPr>
      <w:r>
        <w:rPr>
          <w:rFonts w:ascii="黑体" w:eastAsia="黑体" w:hAnsi="黑体" w:cs="黑体" w:hint="eastAsia"/>
          <w:sz w:val="56"/>
          <w:szCs w:val="24"/>
          <w:lang w:eastAsia="zh-CN"/>
        </w:rPr>
        <w:t>设</w:t>
      </w:r>
    </w:p>
    <w:p w14:paraId="2E701CEC" w14:textId="77777777" w:rsidR="00F10534" w:rsidRDefault="00F10534" w:rsidP="00F10534">
      <w:pPr>
        <w:pStyle w:val="Normal0"/>
        <w:spacing w:after="120"/>
        <w:jc w:val="center"/>
        <w:rPr>
          <w:rFonts w:ascii="黑体" w:eastAsia="黑体" w:hAnsi="黑体" w:cs="黑体"/>
          <w:sz w:val="56"/>
          <w:szCs w:val="24"/>
          <w:lang w:eastAsia="zh-CN"/>
        </w:rPr>
      </w:pPr>
      <w:r>
        <w:rPr>
          <w:rFonts w:ascii="黑体" w:eastAsia="黑体" w:hAnsi="黑体" w:cs="黑体" w:hint="eastAsia"/>
          <w:sz w:val="56"/>
          <w:szCs w:val="24"/>
          <w:lang w:eastAsia="zh-CN"/>
        </w:rPr>
        <w:t>计</w:t>
      </w:r>
    </w:p>
    <w:tbl>
      <w:tblPr>
        <w:tblStyle w:val="a7"/>
        <w:tblpPr w:leftFromText="180" w:rightFromText="180" w:vertAnchor="text" w:horzAnchor="page" w:tblpX="3278" w:tblpY="2088"/>
        <w:tblOverlap w:val="never"/>
        <w:tblW w:w="0" w:type="auto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3"/>
        <w:gridCol w:w="3747"/>
      </w:tblGrid>
      <w:tr w:rsidR="00F10534" w14:paraId="14968F30" w14:textId="77777777" w:rsidTr="00AE4A8E">
        <w:trPr>
          <w:trHeight w:val="726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 w14:paraId="1E12478D" w14:textId="77777777" w:rsidR="00F10534" w:rsidRDefault="00F10534" w:rsidP="00AE4A8E">
            <w:pPr>
              <w:jc w:val="left"/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项目名称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 w14:paraId="3E4FC071" w14:textId="52756648" w:rsidR="00F10534" w:rsidRDefault="00294620" w:rsidP="00AE4A8E">
            <w:pPr>
              <w:jc w:val="center"/>
              <w:rPr>
                <w:rFonts w:ascii="黑体" w:eastAsia="黑体" w:hAnsi="黑体" w:cs="黑体"/>
              </w:rPr>
            </w:pPr>
            <w:proofErr w:type="gramStart"/>
            <w:r>
              <w:rPr>
                <w:rFonts w:ascii="黑体" w:eastAsia="黑体" w:hAnsi="黑体" w:cs="黑体" w:hint="eastAsia"/>
              </w:rPr>
              <w:t>讯飞头条</w:t>
            </w:r>
            <w:proofErr w:type="gramEnd"/>
          </w:p>
        </w:tc>
      </w:tr>
      <w:tr w:rsidR="00F10534" w14:paraId="71065928" w14:textId="77777777" w:rsidTr="00AE4A8E">
        <w:trPr>
          <w:trHeight w:val="630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 w14:paraId="6EFFD9A2" w14:textId="77777777" w:rsidR="00F10534" w:rsidRDefault="00F10534" w:rsidP="00AE4A8E">
            <w:pPr>
              <w:jc w:val="left"/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文档撰写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 w14:paraId="684D1AB4" w14:textId="6B1920D7" w:rsidR="00F10534" w:rsidRPr="008408AE" w:rsidRDefault="00294620" w:rsidP="00AE4A8E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王昊鹏</w:t>
            </w:r>
          </w:p>
        </w:tc>
      </w:tr>
      <w:tr w:rsidR="00F10534" w14:paraId="324F03B1" w14:textId="77777777" w:rsidTr="00AE4A8E">
        <w:trPr>
          <w:trHeight w:val="694"/>
        </w:trPr>
        <w:tc>
          <w:tcPr>
            <w:tcW w:w="1833" w:type="dxa"/>
            <w:tcBorders>
              <w:tl2br w:val="nil"/>
              <w:tr2bl w:val="nil"/>
            </w:tcBorders>
            <w:vAlign w:val="center"/>
          </w:tcPr>
          <w:p w14:paraId="1B9757B5" w14:textId="77777777" w:rsidR="00F10534" w:rsidRDefault="00F10534" w:rsidP="00AE4A8E">
            <w:pPr>
              <w:jc w:val="left"/>
              <w:rPr>
                <w:rFonts w:ascii="黑体" w:eastAsia="黑体" w:hAnsi="黑体" w:cs="黑体"/>
                <w:b/>
                <w:bCs/>
              </w:rPr>
            </w:pPr>
            <w:r>
              <w:rPr>
                <w:rFonts w:ascii="黑体" w:eastAsia="黑体" w:hAnsi="黑体" w:cs="黑体" w:hint="eastAsia"/>
                <w:b/>
                <w:bCs/>
              </w:rPr>
              <w:t>建立日期</w:t>
            </w:r>
          </w:p>
        </w:tc>
        <w:tc>
          <w:tcPr>
            <w:tcW w:w="3747" w:type="dxa"/>
            <w:tcBorders>
              <w:tl2br w:val="nil"/>
              <w:tr2bl w:val="nil"/>
            </w:tcBorders>
            <w:vAlign w:val="center"/>
          </w:tcPr>
          <w:p w14:paraId="180C7E1E" w14:textId="084F3EFF" w:rsidR="00F10534" w:rsidRDefault="00F10534" w:rsidP="00AE4A8E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202</w:t>
            </w:r>
            <w:r w:rsidR="00294620">
              <w:rPr>
                <w:rFonts w:ascii="黑体" w:eastAsia="黑体" w:hAnsi="黑体" w:cs="黑体"/>
              </w:rPr>
              <w:t>2</w:t>
            </w:r>
            <w:r>
              <w:rPr>
                <w:rFonts w:ascii="黑体" w:eastAsia="黑体" w:hAnsi="黑体" w:cs="黑体" w:hint="eastAsia"/>
              </w:rPr>
              <w:t>年</w:t>
            </w:r>
            <w:r w:rsidR="00294620">
              <w:rPr>
                <w:rFonts w:ascii="黑体" w:eastAsia="黑体" w:hAnsi="黑体" w:cs="黑体"/>
              </w:rPr>
              <w:t>5</w:t>
            </w:r>
            <w:r>
              <w:rPr>
                <w:rFonts w:ascii="黑体" w:eastAsia="黑体" w:hAnsi="黑体" w:cs="黑体" w:hint="eastAsia"/>
              </w:rPr>
              <w:t>月4日</w:t>
            </w:r>
          </w:p>
        </w:tc>
      </w:tr>
    </w:tbl>
    <w:p w14:paraId="1C4D5905" w14:textId="77777777" w:rsidR="00F10534" w:rsidRPr="009C7886" w:rsidRDefault="00F10534" w:rsidP="00F10534">
      <w:pPr>
        <w:rPr>
          <w:rFonts w:ascii="微软雅黑" w:eastAsia="微软雅黑" w:hAnsi="微软雅黑"/>
          <w:szCs w:val="21"/>
        </w:rPr>
      </w:pPr>
    </w:p>
    <w:p w14:paraId="5E5CE5BD" w14:textId="77777777" w:rsidR="00F10534" w:rsidRPr="009C7886" w:rsidRDefault="00F10534" w:rsidP="00F10534">
      <w:pPr>
        <w:rPr>
          <w:rFonts w:ascii="微软雅黑" w:eastAsia="微软雅黑" w:hAnsi="微软雅黑"/>
          <w:szCs w:val="21"/>
        </w:rPr>
      </w:pPr>
    </w:p>
    <w:p w14:paraId="2CE66418" w14:textId="77777777" w:rsidR="00F10534" w:rsidRPr="009C7886" w:rsidRDefault="00F10534" w:rsidP="00F10534">
      <w:pPr>
        <w:rPr>
          <w:rFonts w:ascii="微软雅黑" w:eastAsia="微软雅黑" w:hAnsi="微软雅黑"/>
          <w:szCs w:val="21"/>
        </w:rPr>
      </w:pPr>
    </w:p>
    <w:p w14:paraId="1D9ABDCB" w14:textId="77777777" w:rsidR="00F10534" w:rsidRPr="009C7886" w:rsidRDefault="00F10534" w:rsidP="00F10534">
      <w:pPr>
        <w:rPr>
          <w:rFonts w:ascii="微软雅黑" w:eastAsia="微软雅黑" w:hAnsi="微软雅黑"/>
          <w:szCs w:val="21"/>
        </w:rPr>
      </w:pPr>
    </w:p>
    <w:p w14:paraId="546FDCC0" w14:textId="77777777" w:rsidR="00F10534" w:rsidRPr="009C7886" w:rsidRDefault="00F10534" w:rsidP="00F10534">
      <w:pPr>
        <w:rPr>
          <w:rFonts w:ascii="微软雅黑" w:eastAsia="微软雅黑" w:hAnsi="微软雅黑"/>
          <w:szCs w:val="21"/>
        </w:rPr>
      </w:pPr>
    </w:p>
    <w:p w14:paraId="6274A0F1" w14:textId="77777777" w:rsidR="00F10534" w:rsidRPr="009C7886" w:rsidRDefault="00F10534" w:rsidP="00F10534">
      <w:pPr>
        <w:rPr>
          <w:rFonts w:ascii="微软雅黑" w:eastAsia="微软雅黑" w:hAnsi="微软雅黑"/>
          <w:szCs w:val="21"/>
        </w:rPr>
      </w:pPr>
    </w:p>
    <w:p w14:paraId="2F4F2CAC" w14:textId="77777777" w:rsidR="00F10534" w:rsidRPr="009C7886" w:rsidRDefault="00F10534" w:rsidP="00F10534">
      <w:pPr>
        <w:rPr>
          <w:rFonts w:ascii="微软雅黑" w:eastAsia="微软雅黑" w:hAnsi="微软雅黑"/>
          <w:szCs w:val="21"/>
        </w:rPr>
      </w:pPr>
    </w:p>
    <w:p w14:paraId="7E82E988" w14:textId="348C0F6A" w:rsidR="00E67C42" w:rsidRDefault="00E67C42"/>
    <w:p w14:paraId="7C3826A7" w14:textId="112FD583" w:rsidR="00F10534" w:rsidRDefault="00F10534"/>
    <w:p w14:paraId="731EAF9E" w14:textId="7B4446F7" w:rsidR="00F10534" w:rsidRDefault="00F10534"/>
    <w:p w14:paraId="05637AA1" w14:textId="54642091" w:rsidR="00F10534" w:rsidRDefault="00F10534"/>
    <w:p w14:paraId="20424FB7" w14:textId="2AF8EEAE" w:rsidR="00F10534" w:rsidRDefault="00F10534"/>
    <w:p w14:paraId="2AE962D4" w14:textId="56811BC8" w:rsidR="00F10534" w:rsidRDefault="00F10534"/>
    <w:p w14:paraId="3213AD69" w14:textId="1555ACFB" w:rsidR="00F10534" w:rsidRDefault="00F10534"/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707836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F36DED" w14:textId="3537E23D" w:rsidR="00F41B73" w:rsidRDefault="00F41B73">
          <w:pPr>
            <w:pStyle w:val="TOC"/>
          </w:pPr>
          <w:r>
            <w:rPr>
              <w:lang w:val="zh-CN"/>
            </w:rPr>
            <w:t>目录</w:t>
          </w:r>
        </w:p>
        <w:p w14:paraId="134C49CF" w14:textId="071F94CE" w:rsidR="009448F9" w:rsidRDefault="00F41B7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64472909" w:history="1">
            <w:r w:rsidR="009448F9" w:rsidRPr="00C94F7C">
              <w:rPr>
                <w:rStyle w:val="aa"/>
                <w:noProof/>
              </w:rPr>
              <w:t>1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系统概述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_Toc64472909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4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70B836A1" w14:textId="34E2A0C3" w:rsidR="009448F9" w:rsidRDefault="00B435C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10" w:history="1">
            <w:r w:rsidR="009448F9" w:rsidRPr="00C94F7C">
              <w:rPr>
                <w:rStyle w:val="aa"/>
                <w:noProof/>
              </w:rPr>
              <w:t>1.1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项目概述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_Toc64472910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4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6614B3AD" w14:textId="39B89381" w:rsidR="009448F9" w:rsidRDefault="00B435C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11" w:history="1">
            <w:r w:rsidR="009448F9" w:rsidRPr="00C94F7C">
              <w:rPr>
                <w:rStyle w:val="aa"/>
                <w:noProof/>
              </w:rPr>
              <w:t>1.2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定义、首字母缩写词和缩略语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_Toc64472911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4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433DD0FC" w14:textId="74B378C9" w:rsidR="009448F9" w:rsidRDefault="00B435C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12" w:history="1">
            <w:r w:rsidR="009448F9" w:rsidRPr="00C94F7C">
              <w:rPr>
                <w:rStyle w:val="aa"/>
                <w:noProof/>
              </w:rPr>
              <w:t>1.3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参考资料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_Toc64472912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4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358724EC" w14:textId="4013AD0A" w:rsidR="009448F9" w:rsidRDefault="00B435C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13" w:history="1">
            <w:r w:rsidR="009448F9" w:rsidRPr="00C94F7C">
              <w:rPr>
                <w:rStyle w:val="aa"/>
                <w:noProof/>
              </w:rPr>
              <w:t>2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系统需求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_Toc64472913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4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1CA02F41" w14:textId="2CE1FDAC" w:rsidR="009448F9" w:rsidRDefault="00B435C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14" w:history="1">
            <w:r w:rsidR="009448F9" w:rsidRPr="00C94F7C">
              <w:rPr>
                <w:rStyle w:val="aa"/>
                <w:noProof/>
              </w:rPr>
              <w:t>2.1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需求概述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_Toc64472914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4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484188F6" w14:textId="2C042D66" w:rsidR="009448F9" w:rsidRDefault="00B435C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15" w:history="1">
            <w:r w:rsidR="009448F9" w:rsidRPr="00C94F7C">
              <w:rPr>
                <w:rStyle w:val="aa"/>
                <w:noProof/>
              </w:rPr>
              <w:t>2.1.1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目标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_Toc64472915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4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15300FA0" w14:textId="1A779680" w:rsidR="009448F9" w:rsidRDefault="00B435C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16" w:history="1">
            <w:r w:rsidR="009448F9" w:rsidRPr="00C94F7C">
              <w:rPr>
                <w:rStyle w:val="aa"/>
                <w:noProof/>
              </w:rPr>
              <w:t>2.1.2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运行环境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_Toc64472916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5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6FD420D3" w14:textId="1BCFDE8A" w:rsidR="009448F9" w:rsidRDefault="00B435C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17" w:history="1">
            <w:r w:rsidR="009448F9" w:rsidRPr="00C94F7C">
              <w:rPr>
                <w:rStyle w:val="aa"/>
                <w:noProof/>
              </w:rPr>
              <w:t>2.1.3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用户的特点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_Toc64472917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5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37FC253B" w14:textId="22E34D0C" w:rsidR="009448F9" w:rsidRDefault="00B435C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18" w:history="1">
            <w:r w:rsidR="009448F9" w:rsidRPr="00C94F7C">
              <w:rPr>
                <w:rStyle w:val="aa"/>
                <w:noProof/>
              </w:rPr>
              <w:t>2.1.4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关键点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_Toc64472918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6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5F2D1589" w14:textId="40BF7ED1" w:rsidR="009448F9" w:rsidRDefault="00B435C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19" w:history="1">
            <w:r w:rsidR="009448F9" w:rsidRPr="00C94F7C">
              <w:rPr>
                <w:rStyle w:val="aa"/>
                <w:noProof/>
              </w:rPr>
              <w:t>2.2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需求规格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_Toc64472919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6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5F9FFF16" w14:textId="5106728B" w:rsidR="009448F9" w:rsidRDefault="00B435C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20" w:history="1">
            <w:r w:rsidR="009448F9" w:rsidRPr="00C94F7C">
              <w:rPr>
                <w:rStyle w:val="aa"/>
                <w:noProof/>
              </w:rPr>
              <w:t>2.2.1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软件系统总体功能</w:t>
            </w:r>
            <w:r w:rsidR="009448F9" w:rsidRPr="00C94F7C">
              <w:rPr>
                <w:rStyle w:val="aa"/>
                <w:noProof/>
              </w:rPr>
              <w:t>/</w:t>
            </w:r>
            <w:r w:rsidR="009448F9" w:rsidRPr="00C94F7C">
              <w:rPr>
                <w:rStyle w:val="aa"/>
                <w:noProof/>
              </w:rPr>
              <w:t>对象结构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_Toc64472920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6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1809D26D" w14:textId="00A935D3" w:rsidR="009448F9" w:rsidRDefault="00B435C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21" w:history="1">
            <w:r w:rsidR="009448F9" w:rsidRPr="00C94F7C">
              <w:rPr>
                <w:rStyle w:val="aa"/>
                <w:noProof/>
              </w:rPr>
              <w:t>2.2.2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软件子系统功能</w:t>
            </w:r>
            <w:r w:rsidR="009448F9" w:rsidRPr="00C94F7C">
              <w:rPr>
                <w:rStyle w:val="aa"/>
                <w:noProof/>
              </w:rPr>
              <w:t>/</w:t>
            </w:r>
            <w:r w:rsidR="009448F9" w:rsidRPr="00C94F7C">
              <w:rPr>
                <w:rStyle w:val="aa"/>
                <w:noProof/>
              </w:rPr>
              <w:t>对象结构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_Toc64472921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7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4BDA547F" w14:textId="44BBA071" w:rsidR="009448F9" w:rsidRDefault="00B435C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22" w:history="1">
            <w:r w:rsidR="009448F9" w:rsidRPr="00C94F7C">
              <w:rPr>
                <w:rStyle w:val="aa"/>
                <w:noProof/>
              </w:rPr>
              <w:t>3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06572">
              <w:rPr>
                <w:rStyle w:val="aa"/>
                <w:rFonts w:hint="eastAsia"/>
                <w:noProof/>
              </w:rPr>
              <w:t>讯飞头条</w:t>
            </w:r>
            <w:r w:rsidR="009448F9" w:rsidRPr="00C94F7C">
              <w:rPr>
                <w:rStyle w:val="aa"/>
                <w:noProof/>
              </w:rPr>
              <w:t>功能说明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_Toc64472922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8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11E86F1F" w14:textId="0CD924A2" w:rsidR="009448F9" w:rsidRDefault="00B435C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23" w:history="1">
            <w:r w:rsidR="009448F9" w:rsidRPr="00C94F7C">
              <w:rPr>
                <w:rStyle w:val="aa"/>
                <w:noProof/>
              </w:rPr>
              <w:t>3.1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06572">
              <w:rPr>
                <w:rStyle w:val="aa"/>
                <w:rFonts w:hint="eastAsia"/>
                <w:noProof/>
              </w:rPr>
              <w:t>讯飞头条</w:t>
            </w:r>
            <w:r w:rsidR="009448F9" w:rsidRPr="00C94F7C">
              <w:rPr>
                <w:rStyle w:val="aa"/>
                <w:noProof/>
              </w:rPr>
              <w:t>-</w:t>
            </w:r>
            <w:r w:rsidR="009448F9" w:rsidRPr="00C94F7C">
              <w:rPr>
                <w:rStyle w:val="aa"/>
                <w:noProof/>
              </w:rPr>
              <w:t>首页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_Toc64472923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8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1CFBA9B8" w14:textId="63F4ABB6" w:rsidR="009448F9" w:rsidRDefault="00B435C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24" w:history="1">
            <w:r w:rsidR="009448F9" w:rsidRPr="00C94F7C">
              <w:rPr>
                <w:rStyle w:val="aa"/>
                <w:noProof/>
              </w:rPr>
              <w:t>3.1.1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首页页面展示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_Toc64472924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8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7DAAA6D2" w14:textId="00D08985" w:rsidR="009448F9" w:rsidRDefault="00B435C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25" w:history="1">
            <w:r w:rsidR="009448F9" w:rsidRPr="00C94F7C">
              <w:rPr>
                <w:rStyle w:val="aa"/>
                <w:noProof/>
              </w:rPr>
              <w:t>3.1.2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首页功能概述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_Toc64472925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9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16CEC239" w14:textId="5E6621E6" w:rsidR="009448F9" w:rsidRDefault="00B435C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26" w:history="1">
            <w:r w:rsidR="009448F9" w:rsidRPr="00C94F7C">
              <w:rPr>
                <w:rStyle w:val="aa"/>
                <w:noProof/>
              </w:rPr>
              <w:t>3.2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06572">
              <w:rPr>
                <w:rStyle w:val="aa"/>
                <w:rFonts w:hint="eastAsia"/>
                <w:noProof/>
              </w:rPr>
              <w:t>讯飞头条</w:t>
            </w:r>
            <w:r w:rsidR="00806572">
              <w:rPr>
                <w:rStyle w:val="aa"/>
                <w:rFonts w:hint="eastAsia"/>
                <w:noProof/>
              </w:rPr>
              <w:t>-</w:t>
            </w:r>
            <w:r w:rsidR="00806572">
              <w:rPr>
                <w:rStyle w:val="aa"/>
                <w:rFonts w:hint="eastAsia"/>
                <w:noProof/>
              </w:rPr>
              <w:t>新闻</w:t>
            </w:r>
            <w:r w:rsidR="009448F9" w:rsidRPr="00C94F7C">
              <w:rPr>
                <w:rStyle w:val="aa"/>
                <w:noProof/>
              </w:rPr>
              <w:t>详情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_Toc64472926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10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14FDC8F8" w14:textId="3877CE07" w:rsidR="009448F9" w:rsidRDefault="00B435C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27" w:history="1">
            <w:r w:rsidR="009448F9" w:rsidRPr="00C94F7C">
              <w:rPr>
                <w:rStyle w:val="aa"/>
                <w:noProof/>
              </w:rPr>
              <w:t>3.2.1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806572">
              <w:rPr>
                <w:rStyle w:val="aa"/>
                <w:rFonts w:hint="eastAsia"/>
                <w:noProof/>
              </w:rPr>
              <w:t>新闻</w:t>
            </w:r>
            <w:r w:rsidR="009448F9" w:rsidRPr="00C94F7C">
              <w:rPr>
                <w:rStyle w:val="aa"/>
                <w:noProof/>
              </w:rPr>
              <w:t>详情页面展示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_Toc64472927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10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75B28448" w14:textId="3F785653" w:rsidR="009448F9" w:rsidRDefault="00B435C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29" w:history="1">
            <w:r w:rsidR="009448F9" w:rsidRPr="00C94F7C">
              <w:rPr>
                <w:rStyle w:val="aa"/>
                <w:noProof/>
              </w:rPr>
              <w:t>3.3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纯心找茶</w:t>
            </w:r>
            <w:r w:rsidR="009448F9" w:rsidRPr="00C94F7C">
              <w:rPr>
                <w:rStyle w:val="aa"/>
                <w:noProof/>
              </w:rPr>
              <w:t>-</w:t>
            </w:r>
            <w:r w:rsidR="009448F9" w:rsidRPr="00C94F7C">
              <w:rPr>
                <w:rStyle w:val="aa"/>
                <w:noProof/>
              </w:rPr>
              <w:t>奶茶销量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_Toc64472929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12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5C89B9F0" w14:textId="3FC14108" w:rsidR="009448F9" w:rsidRDefault="00B435C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30" w:history="1">
            <w:r w:rsidR="009448F9" w:rsidRPr="00C94F7C">
              <w:rPr>
                <w:rStyle w:val="aa"/>
                <w:noProof/>
              </w:rPr>
              <w:t>3.3.1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奶茶销量页面展示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_Toc64472930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12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2AAF08BA" w14:textId="3A951197" w:rsidR="009448F9" w:rsidRDefault="00B435C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31" w:history="1">
            <w:r w:rsidR="009448F9" w:rsidRPr="00C94F7C">
              <w:rPr>
                <w:rStyle w:val="aa"/>
                <w:noProof/>
              </w:rPr>
              <w:t>3.3.2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奶茶销量功能概述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_Toc64472931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13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17EE8790" w14:textId="6A2F2DAA" w:rsidR="009448F9" w:rsidRDefault="00B435C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32" w:history="1">
            <w:r w:rsidR="009448F9" w:rsidRPr="00C94F7C">
              <w:rPr>
                <w:rStyle w:val="aa"/>
                <w:noProof/>
              </w:rPr>
              <w:t>3.4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纯心找茶</w:t>
            </w:r>
            <w:r w:rsidR="009448F9" w:rsidRPr="00C94F7C">
              <w:rPr>
                <w:rStyle w:val="aa"/>
                <w:noProof/>
              </w:rPr>
              <w:t>-</w:t>
            </w:r>
            <w:r w:rsidR="009448F9" w:rsidRPr="00C94F7C">
              <w:rPr>
                <w:rStyle w:val="aa"/>
                <w:noProof/>
              </w:rPr>
              <w:t>后台管理</w:t>
            </w:r>
            <w:r w:rsidR="00B937A8">
              <w:rPr>
                <w:rStyle w:val="aa"/>
                <w:noProof/>
              </w:rPr>
              <w:t>登录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_Toc64472932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13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34D3576F" w14:textId="7062C735" w:rsidR="009448F9" w:rsidRDefault="00B435C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33" w:history="1">
            <w:r w:rsidR="009448F9" w:rsidRPr="00C94F7C">
              <w:rPr>
                <w:rStyle w:val="aa"/>
                <w:noProof/>
              </w:rPr>
              <w:t>3.4.1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后台管理</w:t>
            </w:r>
            <w:r w:rsidR="00B937A8">
              <w:rPr>
                <w:rStyle w:val="aa"/>
                <w:noProof/>
              </w:rPr>
              <w:t>登录</w:t>
            </w:r>
            <w:r w:rsidR="009448F9" w:rsidRPr="00C94F7C">
              <w:rPr>
                <w:rStyle w:val="aa"/>
                <w:noProof/>
              </w:rPr>
              <w:t>页面展示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_Toc64472933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13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2ACE190A" w14:textId="2D2AB205" w:rsidR="009448F9" w:rsidRDefault="00B435C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34" w:history="1">
            <w:r w:rsidR="009448F9" w:rsidRPr="00C94F7C">
              <w:rPr>
                <w:rStyle w:val="aa"/>
                <w:noProof/>
              </w:rPr>
              <w:t>3.4.2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后台</w:t>
            </w:r>
            <w:r w:rsidR="00B937A8">
              <w:rPr>
                <w:rStyle w:val="aa"/>
                <w:noProof/>
              </w:rPr>
              <w:t>登录</w:t>
            </w:r>
            <w:r w:rsidR="009448F9" w:rsidRPr="00C94F7C">
              <w:rPr>
                <w:rStyle w:val="aa"/>
                <w:noProof/>
              </w:rPr>
              <w:t>功能概述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_Toc64472934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14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3FA354B2" w14:textId="5D1A5BA0" w:rsidR="009448F9" w:rsidRDefault="00B435C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35" w:history="1">
            <w:r w:rsidR="009448F9" w:rsidRPr="00C94F7C">
              <w:rPr>
                <w:rStyle w:val="aa"/>
                <w:noProof/>
              </w:rPr>
              <w:t>3.5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后台管理</w:t>
            </w:r>
            <w:r w:rsidR="009448F9" w:rsidRPr="00C94F7C">
              <w:rPr>
                <w:rStyle w:val="aa"/>
                <w:noProof/>
              </w:rPr>
              <w:t>-</w:t>
            </w:r>
            <w:r w:rsidR="009448F9" w:rsidRPr="00C94F7C">
              <w:rPr>
                <w:rStyle w:val="aa"/>
                <w:noProof/>
              </w:rPr>
              <w:t>员工任务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_Toc64472935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15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77F5161D" w14:textId="53710C8A" w:rsidR="009448F9" w:rsidRDefault="00B435C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36" w:history="1">
            <w:r w:rsidR="009448F9" w:rsidRPr="00C94F7C">
              <w:rPr>
                <w:rStyle w:val="aa"/>
                <w:noProof/>
              </w:rPr>
              <w:t>3.5.1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员工任务页面展示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_Toc64472936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15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105E547E" w14:textId="247763A5" w:rsidR="009448F9" w:rsidRDefault="00B435C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37" w:history="1">
            <w:r w:rsidR="009448F9" w:rsidRPr="00C94F7C">
              <w:rPr>
                <w:rStyle w:val="aa"/>
                <w:noProof/>
              </w:rPr>
              <w:t>3.5.2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员工任务功能概述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_Toc64472937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15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0DDC264A" w14:textId="5DA24FD0" w:rsidR="009448F9" w:rsidRDefault="00B435C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38" w:history="1">
            <w:r w:rsidR="009448F9" w:rsidRPr="00C94F7C">
              <w:rPr>
                <w:rStyle w:val="aa"/>
                <w:noProof/>
              </w:rPr>
              <w:t>3.6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后台管理</w:t>
            </w:r>
            <w:r w:rsidR="009448F9" w:rsidRPr="00C94F7C">
              <w:rPr>
                <w:rStyle w:val="aa"/>
                <w:noProof/>
              </w:rPr>
              <w:t>-</w:t>
            </w:r>
            <w:r w:rsidR="009448F9" w:rsidRPr="00C94F7C">
              <w:rPr>
                <w:rStyle w:val="aa"/>
                <w:noProof/>
              </w:rPr>
              <w:t>新建任务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_Toc64472938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16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51B5A76B" w14:textId="1B0C34D8" w:rsidR="009448F9" w:rsidRDefault="00B435C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39" w:history="1">
            <w:r w:rsidR="009448F9" w:rsidRPr="00C94F7C">
              <w:rPr>
                <w:rStyle w:val="aa"/>
                <w:noProof/>
              </w:rPr>
              <w:t>3.6.1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新建任务页面展示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_Toc64472939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16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40E49919" w14:textId="724CDD0B" w:rsidR="009448F9" w:rsidRDefault="00B435C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40" w:history="1">
            <w:r w:rsidR="009448F9" w:rsidRPr="00C94F7C">
              <w:rPr>
                <w:rStyle w:val="aa"/>
                <w:noProof/>
              </w:rPr>
              <w:t>3.6.2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新建任务功能概述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_Toc64472940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16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1CD23D22" w14:textId="385D4846" w:rsidR="009448F9" w:rsidRDefault="00B435C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41" w:history="1">
            <w:r w:rsidR="009448F9" w:rsidRPr="00C94F7C">
              <w:rPr>
                <w:rStyle w:val="aa"/>
                <w:noProof/>
              </w:rPr>
              <w:t>3.7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后台管理</w:t>
            </w:r>
            <w:r w:rsidR="009448F9" w:rsidRPr="00C94F7C">
              <w:rPr>
                <w:rStyle w:val="aa"/>
                <w:noProof/>
              </w:rPr>
              <w:t>-</w:t>
            </w:r>
            <w:r w:rsidR="009448F9" w:rsidRPr="00C94F7C">
              <w:rPr>
                <w:rStyle w:val="aa"/>
                <w:noProof/>
              </w:rPr>
              <w:t>修改任务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_Toc64472941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17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48800E27" w14:textId="0C95CCE9" w:rsidR="009448F9" w:rsidRDefault="00B435C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42" w:history="1">
            <w:r w:rsidR="009448F9" w:rsidRPr="00C94F7C">
              <w:rPr>
                <w:rStyle w:val="aa"/>
                <w:noProof/>
              </w:rPr>
              <w:t>3.7.1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修改任务页面展示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_Toc64472942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17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73ABCEF9" w14:textId="24E35510" w:rsidR="009448F9" w:rsidRDefault="00B435C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43" w:history="1">
            <w:r w:rsidR="009448F9" w:rsidRPr="00C94F7C">
              <w:rPr>
                <w:rStyle w:val="aa"/>
                <w:noProof/>
              </w:rPr>
              <w:t>3.7.2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修改任务功能展示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_Toc64472943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17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21301A60" w14:textId="1AED2214" w:rsidR="009448F9" w:rsidRDefault="00B435C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44" w:history="1">
            <w:r w:rsidR="009448F9" w:rsidRPr="00C94F7C">
              <w:rPr>
                <w:rStyle w:val="aa"/>
                <w:noProof/>
              </w:rPr>
              <w:t>3.8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后台管理</w:t>
            </w:r>
            <w:r w:rsidR="009448F9" w:rsidRPr="00C94F7C">
              <w:rPr>
                <w:rStyle w:val="aa"/>
                <w:noProof/>
              </w:rPr>
              <w:t>-</w:t>
            </w:r>
            <w:r w:rsidR="009448F9" w:rsidRPr="00C94F7C">
              <w:rPr>
                <w:rStyle w:val="aa"/>
                <w:noProof/>
              </w:rPr>
              <w:t>删除任务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_Toc64472944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18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4D70885A" w14:textId="0E4B0BA6" w:rsidR="009448F9" w:rsidRDefault="00B435C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45" w:history="1">
            <w:r w:rsidR="009448F9" w:rsidRPr="00C94F7C">
              <w:rPr>
                <w:rStyle w:val="aa"/>
                <w:noProof/>
              </w:rPr>
              <w:t>3.8.1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删除任务页面展示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_Toc64472945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18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712BB65D" w14:textId="507CB09E" w:rsidR="009448F9" w:rsidRDefault="00B435C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46" w:history="1">
            <w:r w:rsidR="009448F9" w:rsidRPr="00C94F7C">
              <w:rPr>
                <w:rStyle w:val="aa"/>
                <w:noProof/>
              </w:rPr>
              <w:t>3.8.2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删除任务功能概述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_Toc64472946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18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35000D8A" w14:textId="5323F2FB" w:rsidR="009448F9" w:rsidRDefault="00B435C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47" w:history="1">
            <w:r w:rsidR="009448F9" w:rsidRPr="00C94F7C">
              <w:rPr>
                <w:rStyle w:val="aa"/>
                <w:noProof/>
              </w:rPr>
              <w:t>3.9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后台管理</w:t>
            </w:r>
            <w:r w:rsidR="009448F9" w:rsidRPr="00C94F7C">
              <w:rPr>
                <w:rStyle w:val="aa"/>
                <w:noProof/>
              </w:rPr>
              <w:t>-</w:t>
            </w:r>
            <w:r w:rsidR="009448F9" w:rsidRPr="00C94F7C">
              <w:rPr>
                <w:rStyle w:val="aa"/>
                <w:noProof/>
              </w:rPr>
              <w:t>任务备注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_Toc64472947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19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5E14356E" w14:textId="3F433B9F" w:rsidR="009448F9" w:rsidRDefault="00B435C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48" w:history="1">
            <w:r w:rsidR="009448F9" w:rsidRPr="00C94F7C">
              <w:rPr>
                <w:rStyle w:val="aa"/>
                <w:noProof/>
              </w:rPr>
              <w:t>3.9.1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任务备注页面展示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_Toc64472948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19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4852B60B" w14:textId="1B2586BD" w:rsidR="009448F9" w:rsidRDefault="00B435C7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49" w:history="1">
            <w:r w:rsidR="009448F9" w:rsidRPr="00C94F7C">
              <w:rPr>
                <w:rStyle w:val="aa"/>
                <w:noProof/>
              </w:rPr>
              <w:t>3.9.2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任务备注功能概述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_Toc64472949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19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281EB238" w14:textId="3FC51C05" w:rsidR="009448F9" w:rsidRDefault="00B435C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50" w:history="1">
            <w:r w:rsidR="009448F9" w:rsidRPr="00C94F7C">
              <w:rPr>
                <w:rStyle w:val="aa"/>
                <w:noProof/>
              </w:rPr>
              <w:t>4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非功能性需求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_Toc64472950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20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3CA7C93D" w14:textId="2CD74C96" w:rsidR="009448F9" w:rsidRDefault="00B435C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51" w:history="1">
            <w:r w:rsidR="009448F9" w:rsidRPr="00C94F7C">
              <w:rPr>
                <w:rStyle w:val="aa"/>
                <w:noProof/>
              </w:rPr>
              <w:t>4.1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浏览器兼容性管理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_Toc64472951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20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0BDFFA29" w14:textId="3A4F9D26" w:rsidR="009448F9" w:rsidRDefault="00B435C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52" w:history="1">
            <w:r w:rsidR="009448F9" w:rsidRPr="00C94F7C">
              <w:rPr>
                <w:rStyle w:val="aa"/>
                <w:noProof/>
              </w:rPr>
              <w:t>4.2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后台管理限制性</w:t>
            </w:r>
            <w:r w:rsidR="00B937A8">
              <w:rPr>
                <w:rStyle w:val="aa"/>
                <w:noProof/>
              </w:rPr>
              <w:t>登录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_Toc64472952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20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2A8CB7EF" w14:textId="006AFA42" w:rsidR="009448F9" w:rsidRDefault="00B435C7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4472953" w:history="1">
            <w:r w:rsidR="009448F9" w:rsidRPr="00C94F7C">
              <w:rPr>
                <w:rStyle w:val="aa"/>
                <w:noProof/>
              </w:rPr>
              <w:t>4.3</w:t>
            </w:r>
            <w:r w:rsidR="009448F9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448F9" w:rsidRPr="00C94F7C">
              <w:rPr>
                <w:rStyle w:val="aa"/>
                <w:noProof/>
              </w:rPr>
              <w:t>性能要求</w:t>
            </w:r>
            <w:r w:rsidR="009448F9">
              <w:rPr>
                <w:noProof/>
                <w:webHidden/>
              </w:rPr>
              <w:tab/>
            </w:r>
            <w:r w:rsidR="009448F9">
              <w:rPr>
                <w:noProof/>
                <w:webHidden/>
              </w:rPr>
              <w:fldChar w:fldCharType="begin"/>
            </w:r>
            <w:r w:rsidR="009448F9">
              <w:rPr>
                <w:noProof/>
                <w:webHidden/>
              </w:rPr>
              <w:instrText xml:space="preserve"> PAGEREF _Toc64472953 \h </w:instrText>
            </w:r>
            <w:r w:rsidR="009448F9">
              <w:rPr>
                <w:noProof/>
                <w:webHidden/>
              </w:rPr>
            </w:r>
            <w:r w:rsidR="009448F9">
              <w:rPr>
                <w:noProof/>
                <w:webHidden/>
              </w:rPr>
              <w:fldChar w:fldCharType="separate"/>
            </w:r>
            <w:r w:rsidR="009448F9">
              <w:rPr>
                <w:noProof/>
                <w:webHidden/>
              </w:rPr>
              <w:t>20</w:t>
            </w:r>
            <w:r w:rsidR="009448F9">
              <w:rPr>
                <w:noProof/>
                <w:webHidden/>
              </w:rPr>
              <w:fldChar w:fldCharType="end"/>
            </w:r>
          </w:hyperlink>
        </w:p>
        <w:p w14:paraId="60CD0B3E" w14:textId="64EA8063" w:rsidR="00F41B73" w:rsidRDefault="00F41B73">
          <w:r>
            <w:rPr>
              <w:b/>
              <w:bCs/>
              <w:lang w:val="zh-CN"/>
            </w:rPr>
            <w:fldChar w:fldCharType="end"/>
          </w:r>
        </w:p>
      </w:sdtContent>
    </w:sdt>
    <w:p w14:paraId="12D9D0EF" w14:textId="493119B2" w:rsidR="00F41B73" w:rsidRDefault="00F41B73"/>
    <w:p w14:paraId="7BB39654" w14:textId="4F138772" w:rsidR="00F41B73" w:rsidRDefault="00F41B73"/>
    <w:p w14:paraId="3B3FEF17" w14:textId="5E1838A8" w:rsidR="00F41B73" w:rsidRDefault="00F41B73"/>
    <w:p w14:paraId="62426AC8" w14:textId="4DCA1E32" w:rsidR="00F41B73" w:rsidRDefault="00F41B73"/>
    <w:p w14:paraId="5DF53F6D" w14:textId="29E52D79" w:rsidR="00F41B73" w:rsidRDefault="00F41B73"/>
    <w:p w14:paraId="580E5086" w14:textId="78DA6806" w:rsidR="00F41B73" w:rsidRDefault="00F41B73"/>
    <w:p w14:paraId="6DD5A936" w14:textId="375A492D" w:rsidR="00F41B73" w:rsidRDefault="00F41B73"/>
    <w:p w14:paraId="1DB6188B" w14:textId="339DE10B" w:rsidR="00F41B73" w:rsidRDefault="00F41B73"/>
    <w:p w14:paraId="4ACF29E1" w14:textId="1DB7587B" w:rsidR="00F41B73" w:rsidRDefault="00F41B73"/>
    <w:p w14:paraId="1DCA3B0E" w14:textId="73384F6A" w:rsidR="00F41B73" w:rsidRDefault="00F41B73"/>
    <w:p w14:paraId="524B7C29" w14:textId="638556CA" w:rsidR="00F41B73" w:rsidRDefault="00F41B73"/>
    <w:p w14:paraId="0D5F81DD" w14:textId="77777777" w:rsidR="00F41B73" w:rsidRDefault="00F41B73"/>
    <w:p w14:paraId="42BC3107" w14:textId="408EF223" w:rsidR="00F10534" w:rsidRPr="00F10534" w:rsidRDefault="00F10534" w:rsidP="00F10534">
      <w:pPr>
        <w:pStyle w:val="1"/>
      </w:pPr>
      <w:bookmarkStart w:id="0" w:name="_Toc26861946"/>
      <w:bookmarkStart w:id="1" w:name="_Toc25706"/>
      <w:bookmarkStart w:id="2" w:name="_Toc8224"/>
      <w:bookmarkStart w:id="3" w:name="_Toc6872"/>
      <w:bookmarkStart w:id="4" w:name="_Toc64472909"/>
      <w:r w:rsidRPr="00F10534">
        <w:rPr>
          <w:rFonts w:hint="eastAsia"/>
        </w:rPr>
        <w:lastRenderedPageBreak/>
        <w:t>系统概述</w:t>
      </w:r>
      <w:bookmarkEnd w:id="0"/>
      <w:bookmarkEnd w:id="1"/>
      <w:bookmarkEnd w:id="2"/>
      <w:bookmarkEnd w:id="3"/>
      <w:bookmarkEnd w:id="4"/>
    </w:p>
    <w:p w14:paraId="2B1E5E7F" w14:textId="04F8796A" w:rsidR="00F41B73" w:rsidRDefault="00F41B73" w:rsidP="00F41B73">
      <w:pPr>
        <w:pStyle w:val="2"/>
      </w:pPr>
      <w:bookmarkStart w:id="5" w:name="_Toc64472910"/>
      <w:r>
        <w:rPr>
          <w:rFonts w:hint="eastAsia"/>
        </w:rPr>
        <w:t>项目概述</w:t>
      </w:r>
      <w:bookmarkEnd w:id="5"/>
    </w:p>
    <w:p w14:paraId="61CBC456" w14:textId="75BE063B" w:rsidR="00F10534" w:rsidRDefault="00294620" w:rsidP="00294620">
      <w:pPr>
        <w:rPr>
          <w:rFonts w:ascii="宋体" w:hAnsi="宋体"/>
          <w:sz w:val="28"/>
          <w:szCs w:val="28"/>
        </w:rPr>
      </w:pPr>
      <w:proofErr w:type="gramStart"/>
      <w:r w:rsidRPr="00294620">
        <w:rPr>
          <w:rFonts w:ascii="宋体" w:hAnsi="宋体"/>
          <w:sz w:val="28"/>
          <w:szCs w:val="28"/>
        </w:rPr>
        <w:t>讯飞头条</w:t>
      </w:r>
      <w:proofErr w:type="gramEnd"/>
      <w:r w:rsidRPr="00294620">
        <w:rPr>
          <w:rFonts w:ascii="宋体" w:hAnsi="宋体"/>
          <w:sz w:val="28"/>
          <w:szCs w:val="28"/>
        </w:rPr>
        <w:t>汇集了各种类型的新鲜事、趣事、重要新闻。该系统中包含热点资讯、新鲜资讯、个人兴趣资讯、个人发布新鲜事和趣事等功能。</w:t>
      </w:r>
      <w:proofErr w:type="gramStart"/>
      <w:r w:rsidRPr="00294620">
        <w:rPr>
          <w:rFonts w:ascii="宋体" w:hAnsi="宋体"/>
          <w:sz w:val="28"/>
          <w:szCs w:val="28"/>
        </w:rPr>
        <w:t>讯飞头条</w:t>
      </w:r>
      <w:proofErr w:type="gramEnd"/>
      <w:r w:rsidRPr="00294620">
        <w:rPr>
          <w:rFonts w:ascii="宋体" w:hAnsi="宋体"/>
          <w:sz w:val="28"/>
          <w:szCs w:val="28"/>
        </w:rPr>
        <w:t>旨在做到热点资讯应有尽有</w:t>
      </w:r>
      <w:r w:rsidR="007229D1">
        <w:rPr>
          <w:rFonts w:ascii="宋体" w:hAnsi="宋体" w:hint="eastAsia"/>
          <w:sz w:val="28"/>
          <w:szCs w:val="28"/>
        </w:rPr>
        <w:t>，</w:t>
      </w:r>
      <w:r w:rsidRPr="00294620">
        <w:rPr>
          <w:rFonts w:ascii="宋体" w:hAnsi="宋体"/>
          <w:sz w:val="28"/>
          <w:szCs w:val="28"/>
        </w:rPr>
        <w:t>人人都是原创作者</w:t>
      </w:r>
      <w:r w:rsidR="007229D1">
        <w:rPr>
          <w:rFonts w:ascii="宋体" w:hAnsi="宋体" w:hint="eastAsia"/>
          <w:sz w:val="28"/>
          <w:szCs w:val="28"/>
        </w:rPr>
        <w:t>；</w:t>
      </w:r>
      <w:r w:rsidRPr="00294620">
        <w:rPr>
          <w:rFonts w:ascii="宋体" w:hAnsi="宋体"/>
          <w:sz w:val="28"/>
          <w:szCs w:val="28"/>
        </w:rPr>
        <w:t>发现生活记录生活</w:t>
      </w:r>
      <w:r w:rsidR="007229D1">
        <w:rPr>
          <w:rFonts w:ascii="宋体" w:hAnsi="宋体" w:hint="eastAsia"/>
          <w:sz w:val="28"/>
          <w:szCs w:val="28"/>
        </w:rPr>
        <w:t>；</w:t>
      </w:r>
      <w:r w:rsidRPr="00294620">
        <w:rPr>
          <w:rFonts w:ascii="宋体" w:hAnsi="宋体"/>
          <w:sz w:val="28"/>
          <w:szCs w:val="28"/>
        </w:rPr>
        <w:t>属</w:t>
      </w:r>
      <w:r w:rsidR="007229D1">
        <w:rPr>
          <w:rFonts w:ascii="宋体" w:hAnsi="宋体" w:hint="eastAsia"/>
          <w:sz w:val="28"/>
          <w:szCs w:val="28"/>
        </w:rPr>
        <w:t>性</w:t>
      </w:r>
      <w:r w:rsidRPr="00294620">
        <w:rPr>
          <w:rFonts w:ascii="宋体" w:hAnsi="宋体"/>
          <w:sz w:val="28"/>
          <w:szCs w:val="28"/>
        </w:rPr>
        <w:t>领域满足个性</w:t>
      </w:r>
      <w:r w:rsidR="007229D1">
        <w:rPr>
          <w:rFonts w:ascii="宋体" w:hAnsi="宋体" w:hint="eastAsia"/>
          <w:sz w:val="28"/>
          <w:szCs w:val="28"/>
        </w:rPr>
        <w:t>。</w:t>
      </w:r>
    </w:p>
    <w:p w14:paraId="774E14F3" w14:textId="77777777" w:rsidR="00F41B73" w:rsidRDefault="00F41B73" w:rsidP="00F41B73">
      <w:pPr>
        <w:pStyle w:val="2"/>
      </w:pPr>
      <w:bookmarkStart w:id="6" w:name="_Toc64472911"/>
      <w:r>
        <w:rPr>
          <w:rFonts w:hint="eastAsia"/>
        </w:rPr>
        <w:t>定义、首字母缩写词和缩略语</w:t>
      </w:r>
      <w:bookmarkEnd w:id="6"/>
    </w:p>
    <w:p w14:paraId="0986A03F" w14:textId="77777777" w:rsidR="00F41B73" w:rsidRPr="00F41B73" w:rsidRDefault="00F41B73" w:rsidP="00F41B73">
      <w:pPr>
        <w:rPr>
          <w:sz w:val="28"/>
          <w:szCs w:val="28"/>
        </w:rPr>
      </w:pPr>
      <w:r w:rsidRPr="00F41B73">
        <w:rPr>
          <w:rFonts w:hint="eastAsia"/>
          <w:sz w:val="28"/>
          <w:szCs w:val="28"/>
        </w:rPr>
        <w:t>B/S</w:t>
      </w:r>
      <w:r w:rsidRPr="00F41B73">
        <w:rPr>
          <w:rFonts w:hint="eastAsia"/>
          <w:sz w:val="28"/>
          <w:szCs w:val="28"/>
        </w:rPr>
        <w:t>：即浏览器</w:t>
      </w:r>
      <w:r w:rsidRPr="00F41B73">
        <w:rPr>
          <w:rFonts w:hint="eastAsia"/>
          <w:sz w:val="28"/>
          <w:szCs w:val="28"/>
        </w:rPr>
        <w:t>/</w:t>
      </w:r>
      <w:r w:rsidRPr="00F41B73">
        <w:rPr>
          <w:rFonts w:hint="eastAsia"/>
          <w:sz w:val="28"/>
          <w:szCs w:val="28"/>
        </w:rPr>
        <w:t>服务器结构，基于浏览器的使用</w:t>
      </w:r>
    </w:p>
    <w:p w14:paraId="51F39928" w14:textId="2D083EFD" w:rsidR="00F41B73" w:rsidRPr="00765048" w:rsidRDefault="00F41B73" w:rsidP="00F41B73">
      <w:pPr>
        <w:pStyle w:val="2"/>
      </w:pPr>
      <w:bookmarkStart w:id="7" w:name="_Toc64472912"/>
      <w:r>
        <w:rPr>
          <w:rFonts w:hint="eastAsia"/>
        </w:rPr>
        <w:t>参考资料</w:t>
      </w:r>
      <w:bookmarkEnd w:id="7"/>
    </w:p>
    <w:p w14:paraId="6137FC8B" w14:textId="2379F488" w:rsidR="00F10534" w:rsidRPr="00F41B73" w:rsidRDefault="00F41B73" w:rsidP="00F41B73">
      <w:pPr>
        <w:rPr>
          <w:rFonts w:ascii="宋体" w:hAnsi="宋体"/>
          <w:sz w:val="28"/>
          <w:szCs w:val="28"/>
        </w:rPr>
      </w:pPr>
      <w:r w:rsidRPr="00F41B73">
        <w:rPr>
          <w:rFonts w:ascii="宋体" w:hAnsi="宋体" w:hint="eastAsia"/>
          <w:sz w:val="28"/>
          <w:szCs w:val="28"/>
        </w:rPr>
        <w:t>国家标准GB/T 9385-1988《计算机软件需求说明编制指南》</w:t>
      </w:r>
    </w:p>
    <w:p w14:paraId="3BE05084" w14:textId="0F3BB0E1" w:rsidR="00F10534" w:rsidRDefault="00F10534" w:rsidP="00F10534">
      <w:pPr>
        <w:pStyle w:val="1"/>
      </w:pPr>
      <w:bookmarkStart w:id="8" w:name="_Toc26861947"/>
      <w:bookmarkStart w:id="9" w:name="_Toc6246"/>
      <w:bookmarkStart w:id="10" w:name="_Toc14014"/>
      <w:bookmarkStart w:id="11" w:name="_Toc6287"/>
      <w:bookmarkStart w:id="12" w:name="_Toc64472913"/>
      <w:r>
        <w:rPr>
          <w:rFonts w:hint="eastAsia"/>
        </w:rPr>
        <w:t>系统需求</w:t>
      </w:r>
      <w:bookmarkEnd w:id="8"/>
      <w:bookmarkEnd w:id="9"/>
      <w:bookmarkEnd w:id="10"/>
      <w:bookmarkEnd w:id="11"/>
      <w:bookmarkEnd w:id="12"/>
    </w:p>
    <w:p w14:paraId="277DA0A3" w14:textId="16BCA6BF" w:rsidR="00F10534" w:rsidRDefault="00F10534" w:rsidP="00F10534">
      <w:pPr>
        <w:pStyle w:val="2"/>
      </w:pPr>
      <w:bookmarkStart w:id="13" w:name="_Toc26861948"/>
      <w:bookmarkStart w:id="14" w:name="_Toc1242"/>
      <w:bookmarkStart w:id="15" w:name="_Toc18213"/>
      <w:bookmarkStart w:id="16" w:name="_Toc26453"/>
      <w:bookmarkStart w:id="17" w:name="_Toc64472914"/>
      <w:r>
        <w:rPr>
          <w:rFonts w:hint="eastAsia"/>
        </w:rPr>
        <w:t>需求概述</w:t>
      </w:r>
      <w:bookmarkEnd w:id="13"/>
      <w:bookmarkEnd w:id="14"/>
      <w:bookmarkEnd w:id="15"/>
      <w:bookmarkEnd w:id="16"/>
      <w:bookmarkEnd w:id="17"/>
    </w:p>
    <w:p w14:paraId="19884809" w14:textId="026F5AC3" w:rsidR="00F10534" w:rsidRDefault="00F10534" w:rsidP="00F10534">
      <w:pPr>
        <w:pStyle w:val="3"/>
      </w:pPr>
      <w:bookmarkStart w:id="18" w:name="_Toc26861949"/>
      <w:bookmarkStart w:id="19" w:name="_Toc20662"/>
      <w:bookmarkStart w:id="20" w:name="_Toc31899"/>
      <w:bookmarkStart w:id="21" w:name="_Toc22640"/>
      <w:bookmarkStart w:id="22" w:name="_Toc64472915"/>
      <w:r>
        <w:rPr>
          <w:rFonts w:hint="eastAsia"/>
        </w:rPr>
        <w:t>目标</w:t>
      </w:r>
      <w:bookmarkEnd w:id="18"/>
      <w:bookmarkEnd w:id="19"/>
      <w:bookmarkEnd w:id="20"/>
      <w:bookmarkEnd w:id="21"/>
      <w:bookmarkEnd w:id="22"/>
    </w:p>
    <w:p w14:paraId="1C404B4D" w14:textId="614596DD" w:rsidR="00F10534" w:rsidRDefault="00F10534" w:rsidP="00F10534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a.</w:t>
      </w:r>
      <w:r w:rsidR="007229D1">
        <w:rPr>
          <w:rFonts w:ascii="宋体" w:hAnsi="宋体" w:hint="eastAsia"/>
          <w:sz w:val="28"/>
          <w:szCs w:val="28"/>
        </w:rPr>
        <w:t>打造一个汇集各类新闻资讯的网页平台供用户</w:t>
      </w:r>
      <w:r w:rsidR="00B96436">
        <w:rPr>
          <w:rFonts w:ascii="宋体" w:hAnsi="宋体" w:hint="eastAsia"/>
          <w:sz w:val="28"/>
          <w:szCs w:val="28"/>
        </w:rPr>
        <w:t>浏览娱乐</w:t>
      </w:r>
    </w:p>
    <w:p w14:paraId="011BCA6F" w14:textId="77777777" w:rsidR="00B96436" w:rsidRDefault="00F10534" w:rsidP="00B96436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b.</w:t>
      </w:r>
      <w:r w:rsidRPr="00691846">
        <w:rPr>
          <w:rFonts w:ascii="等线" w:eastAsia="等线" w:cs="张海山锐线体简" w:hint="eastAsia"/>
          <w:color w:val="000000"/>
          <w:kern w:val="24"/>
          <w:sz w:val="36"/>
          <w:szCs w:val="36"/>
        </w:rPr>
        <w:t xml:space="preserve"> </w:t>
      </w:r>
      <w:r w:rsidR="00B96436">
        <w:rPr>
          <w:rFonts w:ascii="宋体" w:hAnsi="宋体" w:hint="eastAsia"/>
          <w:sz w:val="28"/>
          <w:szCs w:val="28"/>
        </w:rPr>
        <w:t>该项目主要解决了网页展示，用户与非用户的功能权限以及管理员对新闻列表和用户信息的管理，采用了react框架</w:t>
      </w:r>
    </w:p>
    <w:p w14:paraId="307571B3" w14:textId="1615E765" w:rsidR="00F10534" w:rsidRDefault="00F10534" w:rsidP="005A2960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</w:t>
      </w:r>
      <w:r>
        <w:rPr>
          <w:rFonts w:ascii="宋体" w:hAnsi="宋体"/>
          <w:sz w:val="28"/>
          <w:szCs w:val="28"/>
        </w:rPr>
        <w:t>.</w:t>
      </w:r>
      <w:r w:rsidR="00B96436">
        <w:rPr>
          <w:rFonts w:ascii="宋体" w:hAnsi="宋体" w:hint="eastAsia"/>
          <w:sz w:val="28"/>
          <w:szCs w:val="28"/>
        </w:rPr>
        <w:t>主要功能包括：用户登录与注册，对新闻进行评论以及收藏和</w:t>
      </w:r>
      <w:r w:rsidR="00B96436">
        <w:rPr>
          <w:rFonts w:ascii="宋体" w:hAnsi="宋体" w:hint="eastAsia"/>
          <w:sz w:val="28"/>
          <w:szCs w:val="28"/>
        </w:rPr>
        <w:lastRenderedPageBreak/>
        <w:t>点赞</w:t>
      </w:r>
      <w:r w:rsidR="009F53F3">
        <w:rPr>
          <w:rFonts w:ascii="宋体" w:hAnsi="宋体" w:hint="eastAsia"/>
          <w:sz w:val="28"/>
          <w:szCs w:val="28"/>
        </w:rPr>
        <w:t>，用户管理，新闻信息管理，可视化展示</w:t>
      </w:r>
    </w:p>
    <w:p w14:paraId="2497B8AB" w14:textId="77777777" w:rsidR="00F10534" w:rsidRPr="009F53F3" w:rsidRDefault="00F10534" w:rsidP="00F10534">
      <w:pPr>
        <w:ind w:firstLine="420"/>
        <w:rPr>
          <w:rFonts w:ascii="宋体" w:hAnsi="宋体"/>
          <w:szCs w:val="21"/>
        </w:rPr>
      </w:pPr>
    </w:p>
    <w:p w14:paraId="6B944D63" w14:textId="77777777" w:rsidR="00F10534" w:rsidRDefault="00F10534" w:rsidP="00F10534">
      <w:pPr>
        <w:ind w:firstLine="435"/>
        <w:rPr>
          <w:rFonts w:ascii="宋体" w:hAnsi="宋体"/>
          <w:szCs w:val="21"/>
        </w:rPr>
      </w:pPr>
    </w:p>
    <w:p w14:paraId="3369C3EE" w14:textId="499DE0E7" w:rsidR="00F10534" w:rsidRDefault="00F10534" w:rsidP="00F10534">
      <w:pPr>
        <w:pStyle w:val="3"/>
      </w:pPr>
      <w:bookmarkStart w:id="23" w:name="_Toc26861950"/>
      <w:bookmarkStart w:id="24" w:name="_Toc31273"/>
      <w:bookmarkStart w:id="25" w:name="_Toc15851"/>
      <w:bookmarkStart w:id="26" w:name="_Toc3401"/>
      <w:bookmarkStart w:id="27" w:name="_Toc64472916"/>
      <w:r>
        <w:rPr>
          <w:rFonts w:hint="eastAsia"/>
        </w:rPr>
        <w:t>运行环境</w:t>
      </w:r>
      <w:bookmarkEnd w:id="23"/>
      <w:bookmarkEnd w:id="24"/>
      <w:bookmarkEnd w:id="25"/>
      <w:bookmarkEnd w:id="26"/>
      <w:bookmarkEnd w:id="27"/>
    </w:p>
    <w:p w14:paraId="7B8E49C3" w14:textId="17753E0D" w:rsidR="00F10534" w:rsidRDefault="00F10534" w:rsidP="00F10534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运行环境：</w:t>
      </w:r>
      <w:r>
        <w:rPr>
          <w:rFonts w:hint="eastAsia"/>
          <w:sz w:val="28"/>
          <w:szCs w:val="28"/>
        </w:rPr>
        <w:t>Windows</w:t>
      </w:r>
    </w:p>
    <w:p w14:paraId="1CB0C8E9" w14:textId="77777777" w:rsidR="00F10534" w:rsidRDefault="00F10534" w:rsidP="00F10534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数据库：</w:t>
      </w:r>
      <w:r>
        <w:rPr>
          <w:rFonts w:hint="eastAsia"/>
          <w:sz w:val="28"/>
          <w:szCs w:val="28"/>
        </w:rPr>
        <w:t>MYSQL</w:t>
      </w:r>
    </w:p>
    <w:p w14:paraId="45184AEA" w14:textId="687C0724" w:rsidR="00F10534" w:rsidRDefault="00F10534" w:rsidP="00F10534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项目管理：</w:t>
      </w:r>
      <w:r w:rsidR="007229D1">
        <w:rPr>
          <w:rFonts w:hint="eastAsia"/>
          <w:sz w:val="28"/>
          <w:szCs w:val="28"/>
        </w:rPr>
        <w:t>GitHub</w:t>
      </w:r>
    </w:p>
    <w:p w14:paraId="4FFEDCA8" w14:textId="42295005" w:rsidR="00F10534" w:rsidRDefault="00F10534" w:rsidP="00F10534">
      <w:pPr>
        <w:pStyle w:val="3"/>
      </w:pPr>
      <w:bookmarkStart w:id="28" w:name="_Toc26861951"/>
      <w:bookmarkStart w:id="29" w:name="_Toc21675"/>
      <w:bookmarkStart w:id="30" w:name="_Toc21459"/>
      <w:bookmarkStart w:id="31" w:name="_Toc13557"/>
      <w:bookmarkStart w:id="32" w:name="_Toc64472917"/>
      <w:r>
        <w:rPr>
          <w:rFonts w:hint="eastAsia"/>
        </w:rPr>
        <w:t>用户的特点</w:t>
      </w:r>
      <w:bookmarkEnd w:id="28"/>
      <w:bookmarkEnd w:id="29"/>
      <w:bookmarkEnd w:id="30"/>
      <w:bookmarkEnd w:id="31"/>
      <w:bookmarkEnd w:id="32"/>
    </w:p>
    <w:p w14:paraId="7F63F736" w14:textId="77777777" w:rsidR="00F10534" w:rsidRDefault="00F10534" w:rsidP="00F10534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主要分为前端和后端</w:t>
      </w:r>
    </w:p>
    <w:p w14:paraId="390FDF2F" w14:textId="17686E03" w:rsidR="00F10534" w:rsidRDefault="00F10534" w:rsidP="00F10534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前端部分：面向</w:t>
      </w:r>
      <w:r w:rsidR="009F53F3">
        <w:rPr>
          <w:rFonts w:ascii="宋体" w:hAnsi="宋体" w:hint="eastAsia"/>
          <w:sz w:val="28"/>
          <w:szCs w:val="28"/>
        </w:rPr>
        <w:t>用户</w:t>
      </w:r>
      <w:r>
        <w:rPr>
          <w:rFonts w:ascii="宋体" w:hAnsi="宋体" w:hint="eastAsia"/>
          <w:sz w:val="28"/>
          <w:szCs w:val="28"/>
        </w:rPr>
        <w:t>，主要用于</w:t>
      </w:r>
      <w:r w:rsidR="009F53F3">
        <w:rPr>
          <w:rFonts w:ascii="宋体" w:hAnsi="宋体" w:hint="eastAsia"/>
          <w:sz w:val="28"/>
          <w:szCs w:val="28"/>
        </w:rPr>
        <w:t>展示新闻及各种资讯</w:t>
      </w:r>
      <w:r w:rsidR="005E65DE">
        <w:rPr>
          <w:rFonts w:ascii="宋体" w:hAnsi="宋体" w:hint="eastAsia"/>
          <w:sz w:val="28"/>
          <w:szCs w:val="28"/>
        </w:rPr>
        <w:t>以及对其进行评论，收藏</w:t>
      </w:r>
      <w:proofErr w:type="gramStart"/>
      <w:r w:rsidR="005E65DE">
        <w:rPr>
          <w:rFonts w:ascii="宋体" w:hAnsi="宋体" w:hint="eastAsia"/>
          <w:sz w:val="28"/>
          <w:szCs w:val="28"/>
        </w:rPr>
        <w:t>和点赞等</w:t>
      </w:r>
      <w:proofErr w:type="gramEnd"/>
      <w:r w:rsidR="005E65DE">
        <w:rPr>
          <w:rFonts w:ascii="宋体" w:hAnsi="宋体" w:hint="eastAsia"/>
          <w:sz w:val="28"/>
          <w:szCs w:val="28"/>
        </w:rPr>
        <w:t>，</w:t>
      </w:r>
      <w:r w:rsidR="0038528D">
        <w:rPr>
          <w:rFonts w:ascii="宋体" w:hAnsi="宋体" w:hint="eastAsia"/>
          <w:sz w:val="28"/>
          <w:szCs w:val="28"/>
        </w:rPr>
        <w:t>主要功能包括</w:t>
      </w:r>
      <w:r w:rsidR="005E65DE">
        <w:rPr>
          <w:rFonts w:ascii="宋体" w:hAnsi="宋体" w:hint="eastAsia"/>
          <w:sz w:val="28"/>
          <w:szCs w:val="28"/>
        </w:rPr>
        <w:t>：用户登录注册，浏览及评论新闻，发布帖子</w:t>
      </w:r>
    </w:p>
    <w:p w14:paraId="30F1DEA0" w14:textId="2566A62B" w:rsidR="00F10534" w:rsidRDefault="00F10534" w:rsidP="00F10534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后端部分：面向管理员，主要用于对</w:t>
      </w:r>
      <w:r w:rsidR="005E65DE">
        <w:rPr>
          <w:rFonts w:ascii="宋体" w:hAnsi="宋体" w:hint="eastAsia"/>
          <w:sz w:val="28"/>
          <w:szCs w:val="28"/>
        </w:rPr>
        <w:t>用户信息的管理和对页面上展示资讯的管理</w:t>
      </w:r>
    </w:p>
    <w:p w14:paraId="49F65DB7" w14:textId="6C4ECE0F" w:rsidR="00F10534" w:rsidRDefault="00F10534" w:rsidP="00F10534">
      <w:pPr>
        <w:pStyle w:val="3"/>
      </w:pPr>
      <w:bookmarkStart w:id="33" w:name="_Toc26861952"/>
      <w:bookmarkStart w:id="34" w:name="_Toc1732"/>
      <w:bookmarkStart w:id="35" w:name="_Toc18373"/>
      <w:bookmarkStart w:id="36" w:name="_Toc3896"/>
      <w:bookmarkStart w:id="37" w:name="_Toc64472918"/>
      <w:r>
        <w:rPr>
          <w:rFonts w:hint="eastAsia"/>
        </w:rPr>
        <w:t>关键点</w:t>
      </w:r>
      <w:bookmarkEnd w:id="33"/>
      <w:bookmarkEnd w:id="34"/>
      <w:bookmarkEnd w:id="35"/>
      <w:bookmarkEnd w:id="36"/>
      <w:bookmarkEnd w:id="37"/>
    </w:p>
    <w:p w14:paraId="0B761B29" w14:textId="77777777" w:rsidR="00F10534" w:rsidRDefault="00F10534" w:rsidP="00F10534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关键功能：</w:t>
      </w:r>
    </w:p>
    <w:p w14:paraId="5665BAF2" w14:textId="77777777" w:rsidR="00F10534" w:rsidRDefault="00F10534" w:rsidP="00F10534">
      <w:pPr>
        <w:ind w:firstLine="435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关键技术：</w:t>
      </w:r>
    </w:p>
    <w:p w14:paraId="17C1A724" w14:textId="7C85A8C2" w:rsidR="00F10534" w:rsidRDefault="00F10534" w:rsidP="00F10534">
      <w:pPr>
        <w:ind w:firstLine="435"/>
        <w:rPr>
          <w:rFonts w:ascii="宋体" w:hAnsi="宋体"/>
          <w:sz w:val="28"/>
          <w:szCs w:val="28"/>
        </w:rPr>
      </w:pPr>
    </w:p>
    <w:p w14:paraId="7DADCBD1" w14:textId="0D7F497A" w:rsidR="000E3ECD" w:rsidRPr="000E3ECD" w:rsidRDefault="000E3ECD" w:rsidP="000E3ECD">
      <w:pPr>
        <w:pStyle w:val="2"/>
      </w:pPr>
      <w:bookmarkStart w:id="38" w:name="_Toc26861954"/>
      <w:bookmarkStart w:id="39" w:name="_Toc24584"/>
      <w:bookmarkStart w:id="40" w:name="_Toc12531"/>
      <w:bookmarkStart w:id="41" w:name="_Toc5117"/>
      <w:bookmarkStart w:id="42" w:name="_Toc64472919"/>
      <w:r w:rsidRPr="000E3ECD">
        <w:rPr>
          <w:rFonts w:hint="eastAsia"/>
        </w:rPr>
        <w:lastRenderedPageBreak/>
        <w:t>需求规格</w:t>
      </w:r>
      <w:bookmarkEnd w:id="38"/>
      <w:bookmarkEnd w:id="39"/>
      <w:bookmarkEnd w:id="40"/>
      <w:bookmarkEnd w:id="41"/>
      <w:bookmarkEnd w:id="42"/>
    </w:p>
    <w:p w14:paraId="5F4D33FE" w14:textId="5FD97795" w:rsidR="00CA029B" w:rsidRPr="00CA029B" w:rsidRDefault="000E3ECD" w:rsidP="00CA029B">
      <w:pPr>
        <w:pStyle w:val="3"/>
      </w:pPr>
      <w:bookmarkStart w:id="43" w:name="_Toc26861955"/>
      <w:bookmarkStart w:id="44" w:name="_Toc27251"/>
      <w:bookmarkStart w:id="45" w:name="_Toc30465"/>
      <w:bookmarkStart w:id="46" w:name="_Toc14006"/>
      <w:bookmarkStart w:id="47" w:name="_Toc64472920"/>
      <w:r w:rsidRPr="00CA029B">
        <w:rPr>
          <w:rFonts w:hint="eastAsia"/>
        </w:rPr>
        <w:t>软件系统总体功能</w:t>
      </w:r>
      <w:r w:rsidRPr="00CA029B">
        <w:rPr>
          <w:rFonts w:hint="eastAsia"/>
        </w:rPr>
        <w:t>/</w:t>
      </w:r>
      <w:r w:rsidRPr="00CA029B">
        <w:rPr>
          <w:rFonts w:hint="eastAsia"/>
        </w:rPr>
        <w:t>对象结构</w:t>
      </w:r>
      <w:bookmarkEnd w:id="43"/>
      <w:bookmarkEnd w:id="44"/>
      <w:bookmarkEnd w:id="45"/>
      <w:bookmarkEnd w:id="46"/>
      <w:bookmarkEnd w:id="47"/>
    </w:p>
    <w:p w14:paraId="7EA55C6D" w14:textId="351B2720" w:rsidR="000E3ECD" w:rsidRDefault="000E3ECD" w:rsidP="00CA029B">
      <w:bookmarkStart w:id="48" w:name="_Toc25214"/>
      <w:bookmarkStart w:id="49" w:name="_Toc10406"/>
      <w:bookmarkStart w:id="50" w:name="_Toc22479"/>
      <w:r w:rsidRPr="000E3ECD">
        <w:rPr>
          <w:rFonts w:hint="eastAsia"/>
        </w:rPr>
        <w:t>用例模型</w:t>
      </w:r>
      <w:bookmarkEnd w:id="48"/>
      <w:bookmarkEnd w:id="49"/>
      <w:bookmarkEnd w:id="50"/>
    </w:p>
    <w:p w14:paraId="6DB8C1C7" w14:textId="4BDE504F" w:rsidR="004A326C" w:rsidRPr="000E3ECD" w:rsidRDefault="004A326C" w:rsidP="00CA029B">
      <w:r>
        <w:rPr>
          <w:rFonts w:hint="eastAsia"/>
          <w:noProof/>
        </w:rPr>
        <w:drawing>
          <wp:inline distT="0" distB="0" distL="0" distR="0" wp14:anchorId="2ABBBDEB" wp14:editId="1092D75A">
            <wp:extent cx="5057775" cy="54387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C994" w14:textId="6D501AA5" w:rsidR="000E3ECD" w:rsidRDefault="000E3ECD" w:rsidP="0022291C">
      <w:pPr>
        <w:ind w:firstLine="435"/>
        <w:jc w:val="center"/>
        <w:rPr>
          <w:noProof/>
        </w:rPr>
      </w:pPr>
    </w:p>
    <w:p w14:paraId="27D7D19F" w14:textId="21204051" w:rsidR="00484132" w:rsidRPr="0022291C" w:rsidRDefault="00484132" w:rsidP="0022291C">
      <w:pPr>
        <w:ind w:firstLine="435"/>
        <w:jc w:val="center"/>
        <w:rPr>
          <w:rFonts w:ascii="宋体" w:hAnsi="宋体"/>
          <w:b/>
          <w:szCs w:val="21"/>
        </w:rPr>
      </w:pPr>
    </w:p>
    <w:p w14:paraId="7F88E08B" w14:textId="03DD00D0" w:rsidR="000E3ECD" w:rsidRDefault="000E3ECD" w:rsidP="000E3ECD">
      <w:pPr>
        <w:ind w:firstLine="435"/>
        <w:rPr>
          <w:rFonts w:ascii="宋体" w:hAnsi="宋体"/>
          <w:b/>
          <w:sz w:val="28"/>
          <w:szCs w:val="28"/>
        </w:rPr>
      </w:pPr>
    </w:p>
    <w:p w14:paraId="411B3406" w14:textId="77777777" w:rsidR="000E3ECD" w:rsidRDefault="000E3ECD" w:rsidP="000E3ECD">
      <w:pPr>
        <w:ind w:firstLine="435"/>
        <w:rPr>
          <w:rFonts w:ascii="宋体" w:hAnsi="宋体"/>
          <w:b/>
          <w:sz w:val="28"/>
          <w:szCs w:val="28"/>
        </w:rPr>
      </w:pPr>
    </w:p>
    <w:p w14:paraId="4BA7AA03" w14:textId="15586020" w:rsidR="000E3ECD" w:rsidRDefault="000E3ECD" w:rsidP="000E3ECD">
      <w:pPr>
        <w:pStyle w:val="3"/>
      </w:pPr>
      <w:bookmarkStart w:id="51" w:name="_Toc26861956"/>
      <w:bookmarkStart w:id="52" w:name="_Toc21732"/>
      <w:bookmarkStart w:id="53" w:name="_Toc440"/>
      <w:bookmarkStart w:id="54" w:name="_Toc12073"/>
      <w:bookmarkStart w:id="55" w:name="_Toc64472921"/>
      <w:r>
        <w:rPr>
          <w:rFonts w:hint="eastAsia"/>
        </w:rPr>
        <w:lastRenderedPageBreak/>
        <w:t>软件子系统功能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51"/>
      <w:bookmarkEnd w:id="52"/>
      <w:bookmarkEnd w:id="53"/>
      <w:bookmarkEnd w:id="54"/>
      <w:bookmarkEnd w:id="55"/>
    </w:p>
    <w:p w14:paraId="6F481D0D" w14:textId="1EFE2786" w:rsidR="000E3ECD" w:rsidRDefault="000E3ECD" w:rsidP="00CA029B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对每个主要子系统中的基本功能模块/对象进行描述，包括结构图、流程图或对象图。</w:t>
      </w:r>
    </w:p>
    <w:p w14:paraId="3C8F67FF" w14:textId="77777777" w:rsidR="000E3ECD" w:rsidRDefault="000E3ECD" w:rsidP="000E3ECD">
      <w:pPr>
        <w:ind w:firstLine="435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层次结构图</w:t>
      </w:r>
    </w:p>
    <w:p w14:paraId="6495673E" w14:textId="35A2F371" w:rsidR="000E3ECD" w:rsidRDefault="00D9793D" w:rsidP="000E3ECD">
      <w:pPr>
        <w:ind w:firstLine="435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476207CC" wp14:editId="3C3BD528">
            <wp:extent cx="4867275" cy="5153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3C1F" w14:textId="5602C4D4" w:rsidR="00F10534" w:rsidRDefault="00D9793D" w:rsidP="00F41B73">
      <w:pPr>
        <w:pStyle w:val="1"/>
      </w:pPr>
      <w:bookmarkStart w:id="56" w:name="_Toc64472922"/>
      <w:proofErr w:type="gramStart"/>
      <w:r>
        <w:rPr>
          <w:rFonts w:hint="eastAsia"/>
        </w:rPr>
        <w:lastRenderedPageBreak/>
        <w:t>讯飞头条</w:t>
      </w:r>
      <w:proofErr w:type="gramEnd"/>
      <w:r w:rsidR="00F41B73">
        <w:rPr>
          <w:rFonts w:hint="eastAsia"/>
        </w:rPr>
        <w:t>功能说明</w:t>
      </w:r>
      <w:bookmarkEnd w:id="56"/>
    </w:p>
    <w:p w14:paraId="5EDE30D0" w14:textId="7F8133A8" w:rsidR="001019C9" w:rsidRDefault="00D9793D" w:rsidP="001019C9">
      <w:pPr>
        <w:pStyle w:val="2"/>
      </w:pPr>
      <w:bookmarkStart w:id="57" w:name="_Toc64472923"/>
      <w:proofErr w:type="gramStart"/>
      <w:r>
        <w:rPr>
          <w:rFonts w:hint="eastAsia"/>
        </w:rPr>
        <w:t>讯飞头条</w:t>
      </w:r>
      <w:proofErr w:type="gramEnd"/>
      <w:r w:rsidR="001019C9">
        <w:rPr>
          <w:rFonts w:hint="eastAsia"/>
        </w:rPr>
        <w:t>-</w:t>
      </w:r>
      <w:r w:rsidR="00F41B73">
        <w:rPr>
          <w:rFonts w:hint="eastAsia"/>
        </w:rPr>
        <w:t>首页</w:t>
      </w:r>
      <w:bookmarkEnd w:id="57"/>
    </w:p>
    <w:p w14:paraId="143A6419" w14:textId="27876D72" w:rsidR="001019C9" w:rsidRPr="001019C9" w:rsidRDefault="001019C9" w:rsidP="001019C9">
      <w:pPr>
        <w:pStyle w:val="3"/>
      </w:pPr>
      <w:bookmarkStart w:id="58" w:name="_Toc64472924"/>
      <w:r>
        <w:rPr>
          <w:rFonts w:hint="eastAsia"/>
        </w:rPr>
        <w:t>首页页面展示</w:t>
      </w:r>
      <w:bookmarkEnd w:id="58"/>
    </w:p>
    <w:p w14:paraId="781C1479" w14:textId="1AA7AED7" w:rsidR="00F41B73" w:rsidRDefault="00F41B73" w:rsidP="00F41B73"/>
    <w:p w14:paraId="671B16F1" w14:textId="77777777" w:rsidR="001019C9" w:rsidRDefault="001019C9" w:rsidP="001019C9">
      <w:pPr>
        <w:pStyle w:val="ab"/>
      </w:pPr>
    </w:p>
    <w:p w14:paraId="10F10797" w14:textId="4ECA0D34" w:rsidR="001019C9" w:rsidRDefault="001019C9" w:rsidP="001019C9">
      <w:pPr>
        <w:pStyle w:val="3"/>
      </w:pPr>
      <w:bookmarkStart w:id="59" w:name="_Toc64472925"/>
      <w:r>
        <w:rPr>
          <w:rFonts w:hint="eastAsia"/>
        </w:rPr>
        <w:t>首页功能</w:t>
      </w:r>
      <w:r w:rsidR="0047374A">
        <w:rPr>
          <w:rFonts w:hint="eastAsia"/>
        </w:rPr>
        <w:t>概述</w:t>
      </w:r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9"/>
        <w:gridCol w:w="6347"/>
      </w:tblGrid>
      <w:tr w:rsidR="001019C9" w:rsidRPr="009C7886" w14:paraId="56F3307B" w14:textId="77777777" w:rsidTr="009B567F">
        <w:tc>
          <w:tcPr>
            <w:tcW w:w="2130" w:type="dxa"/>
            <w:shd w:val="pct10" w:color="auto" w:fill="auto"/>
            <w:vAlign w:val="center"/>
          </w:tcPr>
          <w:p w14:paraId="548F5D79" w14:textId="77777777" w:rsidR="001019C9" w:rsidRPr="009C7886" w:rsidRDefault="001019C9" w:rsidP="009B567F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937" w:type="dxa"/>
          </w:tcPr>
          <w:p w14:paraId="1B01DEA6" w14:textId="2020D551" w:rsidR="001019C9" w:rsidRDefault="001019C9" w:rsidP="001019C9">
            <w:pPr>
              <w:pStyle w:val="ab"/>
              <w:numPr>
                <w:ilvl w:val="1"/>
                <w:numId w:val="3"/>
              </w:numPr>
              <w:ind w:left="562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 w:rsidRPr="00635E79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点击饮品图片，跳转到对应的饮品图片。</w:t>
            </w:r>
          </w:p>
          <w:p w14:paraId="31C74B2A" w14:textId="3600BC02" w:rsidR="001019C9" w:rsidRPr="00635E79" w:rsidRDefault="001019C9" w:rsidP="001019C9">
            <w:pPr>
              <w:pStyle w:val="ab"/>
              <w:numPr>
                <w:ilvl w:val="1"/>
                <w:numId w:val="3"/>
              </w:numPr>
              <w:ind w:left="562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用户点击“奶茶销量”，跳转到对应的商品售卖情况。</w:t>
            </w:r>
          </w:p>
          <w:p w14:paraId="459B6153" w14:textId="3CECFC2F" w:rsidR="001019C9" w:rsidRDefault="001019C9" w:rsidP="001019C9">
            <w:pPr>
              <w:pStyle w:val="ab"/>
              <w:numPr>
                <w:ilvl w:val="1"/>
                <w:numId w:val="3"/>
              </w:numPr>
              <w:ind w:left="562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 w:rsidRPr="00635E79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页面中心区域显示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3</w:t>
            </w:r>
            <w:r w:rsidRPr="00635E79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张</w:t>
            </w:r>
            <w:proofErr w:type="gramStart"/>
            <w:r w:rsidRPr="00635E79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背景轮播图片</w:t>
            </w:r>
            <w:proofErr w:type="gramEnd"/>
            <w:r w:rsidRPr="00635E79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，</w:t>
            </w:r>
            <w:proofErr w:type="gramStart"/>
            <w:r w:rsidRPr="00635E79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默认轮播时间间隔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3</w:t>
            </w:r>
            <w:r w:rsidRPr="00635E79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秒。</w:t>
            </w:r>
          </w:p>
          <w:p w14:paraId="48657A6A" w14:textId="56E755C1" w:rsidR="001019C9" w:rsidRPr="001019C9" w:rsidRDefault="001019C9" w:rsidP="001019C9">
            <w:pPr>
              <w:pStyle w:val="ab"/>
              <w:numPr>
                <w:ilvl w:val="1"/>
                <w:numId w:val="3"/>
              </w:numPr>
              <w:ind w:left="562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用户点击“奶茶详情”，跳转到热卖商品一栏。</w:t>
            </w:r>
          </w:p>
          <w:p w14:paraId="74F18989" w14:textId="79F59575" w:rsidR="001019C9" w:rsidRPr="009C7886" w:rsidRDefault="001019C9" w:rsidP="001019C9">
            <w:pPr>
              <w:numPr>
                <w:ilvl w:val="0"/>
                <w:numId w:val="3"/>
              </w:numPr>
              <w:spacing w:line="312" w:lineRule="auto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点击</w:t>
            </w:r>
            <w:proofErr w:type="gramStart"/>
            <w:r>
              <w:rPr>
                <w:rFonts w:ascii="微软雅黑" w:eastAsia="微软雅黑" w:hAnsi="微软雅黑" w:hint="eastAsia"/>
              </w:rPr>
              <w:t>图片轮播中</w:t>
            </w:r>
            <w:proofErr w:type="gramEnd"/>
            <w:r>
              <w:rPr>
                <w:rFonts w:ascii="微软雅黑" w:eastAsia="微软雅黑" w:hAnsi="微软雅黑" w:hint="eastAsia"/>
              </w:rPr>
              <w:t>的图片，可跳转到对应图片的详细信息</w:t>
            </w:r>
          </w:p>
          <w:p w14:paraId="6BD7F587" w14:textId="4676216C" w:rsidR="001019C9" w:rsidRPr="001019C9" w:rsidRDefault="001019C9" w:rsidP="001019C9">
            <w:pPr>
              <w:numPr>
                <w:ilvl w:val="0"/>
                <w:numId w:val="3"/>
              </w:numPr>
              <w:spacing w:line="312" w:lineRule="auto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点击</w:t>
            </w:r>
            <w:proofErr w:type="gramStart"/>
            <w:r>
              <w:rPr>
                <w:rFonts w:ascii="微软雅黑" w:eastAsia="微软雅黑" w:hAnsi="微软雅黑" w:hint="eastAsia"/>
              </w:rPr>
              <w:t>图片轮播按钮</w:t>
            </w:r>
            <w:proofErr w:type="gramEnd"/>
            <w:r>
              <w:rPr>
                <w:rFonts w:ascii="微软雅黑" w:eastAsia="微软雅黑" w:hAnsi="微软雅黑" w:hint="eastAsia"/>
              </w:rPr>
              <w:t>，</w:t>
            </w:r>
            <w:proofErr w:type="gramStart"/>
            <w:r>
              <w:rPr>
                <w:rFonts w:ascii="微软雅黑" w:eastAsia="微软雅黑" w:hAnsi="微软雅黑" w:hint="eastAsia"/>
              </w:rPr>
              <w:t>可轮播到</w:t>
            </w:r>
            <w:proofErr w:type="gramEnd"/>
            <w:r>
              <w:rPr>
                <w:rFonts w:ascii="微软雅黑" w:eastAsia="微软雅黑" w:hAnsi="微软雅黑" w:hint="eastAsia"/>
              </w:rPr>
              <w:t>该位置的图片。</w:t>
            </w:r>
          </w:p>
        </w:tc>
      </w:tr>
      <w:tr w:rsidR="001019C9" w:rsidRPr="009C7886" w14:paraId="02AB44C8" w14:textId="77777777" w:rsidTr="009B567F">
        <w:tc>
          <w:tcPr>
            <w:tcW w:w="2130" w:type="dxa"/>
            <w:shd w:val="pct10" w:color="auto" w:fill="auto"/>
            <w:vAlign w:val="center"/>
          </w:tcPr>
          <w:p w14:paraId="4A97C303" w14:textId="77777777" w:rsidR="001019C9" w:rsidRPr="009C7886" w:rsidRDefault="001019C9" w:rsidP="009B567F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行为者</w:t>
            </w:r>
          </w:p>
        </w:tc>
        <w:tc>
          <w:tcPr>
            <w:tcW w:w="6937" w:type="dxa"/>
          </w:tcPr>
          <w:p w14:paraId="3B212C3F" w14:textId="77777777" w:rsidR="001019C9" w:rsidRPr="009C7886" w:rsidRDefault="001019C9" w:rsidP="009B56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</w:p>
        </w:tc>
      </w:tr>
      <w:tr w:rsidR="001019C9" w:rsidRPr="009C7886" w14:paraId="1525A5C3" w14:textId="77777777" w:rsidTr="009B567F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7F7A629A" w14:textId="77777777" w:rsidR="001019C9" w:rsidRPr="009C7886" w:rsidRDefault="001019C9" w:rsidP="009B567F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  <w:tr w:rsidR="001019C9" w:rsidRPr="009C7886" w14:paraId="4E573811" w14:textId="77777777" w:rsidTr="009B567F">
        <w:tc>
          <w:tcPr>
            <w:tcW w:w="2130" w:type="dxa"/>
            <w:shd w:val="clear" w:color="auto" w:fill="auto"/>
            <w:vAlign w:val="center"/>
          </w:tcPr>
          <w:p w14:paraId="6054DEF6" w14:textId="77777777" w:rsidR="001019C9" w:rsidRPr="009C7886" w:rsidRDefault="001019C9" w:rsidP="009B567F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 w14:paraId="32FA7B41" w14:textId="77777777" w:rsidR="001019C9" w:rsidRPr="009C7886" w:rsidRDefault="001019C9" w:rsidP="009B567F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</w:p>
        </w:tc>
      </w:tr>
    </w:tbl>
    <w:p w14:paraId="3AD81A45" w14:textId="5EE81F79" w:rsidR="001019C9" w:rsidRDefault="00D9793D" w:rsidP="001019C9">
      <w:pPr>
        <w:pStyle w:val="2"/>
      </w:pPr>
      <w:bookmarkStart w:id="60" w:name="_Toc64472926"/>
      <w:proofErr w:type="gramStart"/>
      <w:r>
        <w:rPr>
          <w:rFonts w:hint="eastAsia"/>
        </w:rPr>
        <w:lastRenderedPageBreak/>
        <w:t>讯飞头条</w:t>
      </w:r>
      <w:proofErr w:type="gramEnd"/>
      <w:r w:rsidR="001019C9">
        <w:rPr>
          <w:rFonts w:hint="eastAsia"/>
        </w:rPr>
        <w:t>-</w:t>
      </w:r>
      <w:r>
        <w:rPr>
          <w:rFonts w:hint="eastAsia"/>
        </w:rPr>
        <w:t>新闻</w:t>
      </w:r>
      <w:r w:rsidR="001019C9">
        <w:rPr>
          <w:rFonts w:hint="eastAsia"/>
        </w:rPr>
        <w:t>详情</w:t>
      </w:r>
      <w:bookmarkEnd w:id="60"/>
      <w:r>
        <w:rPr>
          <w:rFonts w:hint="eastAsia"/>
        </w:rPr>
        <w:t>页面</w:t>
      </w:r>
    </w:p>
    <w:p w14:paraId="4C3F874B" w14:textId="407BCB3F" w:rsidR="001019C9" w:rsidRDefault="00D9793D" w:rsidP="001019C9">
      <w:pPr>
        <w:pStyle w:val="3"/>
      </w:pPr>
      <w:bookmarkStart w:id="61" w:name="_Toc64472927"/>
      <w:r>
        <w:rPr>
          <w:rFonts w:hint="eastAsia"/>
        </w:rPr>
        <w:t>新闻详情页面展示</w:t>
      </w:r>
      <w:bookmarkEnd w:id="61"/>
    </w:p>
    <w:p w14:paraId="1CDF819A" w14:textId="0A0C5055" w:rsidR="001019C9" w:rsidRDefault="001019C9" w:rsidP="001019C9"/>
    <w:p w14:paraId="06EF545E" w14:textId="77777777" w:rsidR="002E362D" w:rsidRDefault="002E362D" w:rsidP="002E362D">
      <w:pPr>
        <w:pStyle w:val="3"/>
      </w:pPr>
      <w:bookmarkStart w:id="62" w:name="_Toc64472928"/>
      <w:r>
        <w:rPr>
          <w:rFonts w:hint="eastAsia"/>
        </w:rPr>
        <w:t>奶茶详情功能概述</w:t>
      </w:r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4"/>
        <w:gridCol w:w="6342"/>
      </w:tblGrid>
      <w:tr w:rsidR="002E362D" w:rsidRPr="009C7886" w14:paraId="7FF8F1E7" w14:textId="77777777" w:rsidTr="007E0911">
        <w:tc>
          <w:tcPr>
            <w:tcW w:w="2130" w:type="dxa"/>
            <w:shd w:val="pct10" w:color="auto" w:fill="auto"/>
            <w:vAlign w:val="center"/>
          </w:tcPr>
          <w:p w14:paraId="26844E27" w14:textId="77777777" w:rsidR="002E362D" w:rsidRPr="009C7886" w:rsidRDefault="002E362D" w:rsidP="007E0911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937" w:type="dxa"/>
          </w:tcPr>
          <w:p w14:paraId="3CB6E3E4" w14:textId="77777777" w:rsidR="002E362D" w:rsidRDefault="002E362D" w:rsidP="007E0911">
            <w:pPr>
              <w:pStyle w:val="ab"/>
              <w:numPr>
                <w:ilvl w:val="1"/>
                <w:numId w:val="3"/>
              </w:numPr>
              <w:ind w:left="562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 w:rsidRPr="00635E79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点击饮品图片，跳转到对应的饮品图片。</w:t>
            </w:r>
          </w:p>
          <w:p w14:paraId="4F5184BC" w14:textId="77777777" w:rsidR="002E362D" w:rsidRPr="00635E79" w:rsidRDefault="002E362D" w:rsidP="007E0911">
            <w:pPr>
              <w:pStyle w:val="ab"/>
              <w:numPr>
                <w:ilvl w:val="1"/>
                <w:numId w:val="3"/>
              </w:numPr>
              <w:ind w:left="562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用户点击果茶，奶茶，咖啡，跳转到相应的热卖商品</w:t>
            </w:r>
          </w:p>
          <w:p w14:paraId="055DF126" w14:textId="77777777" w:rsidR="002E362D" w:rsidRPr="001019C9" w:rsidRDefault="002E362D" w:rsidP="007E0911">
            <w:pPr>
              <w:pStyle w:val="ab"/>
              <w:numPr>
                <w:ilvl w:val="1"/>
                <w:numId w:val="3"/>
              </w:numPr>
              <w:ind w:left="562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用户点击相应的商品，可对其进行评论。</w:t>
            </w:r>
          </w:p>
        </w:tc>
      </w:tr>
      <w:tr w:rsidR="002E362D" w:rsidRPr="009C7886" w14:paraId="542F85DD" w14:textId="77777777" w:rsidTr="007E0911">
        <w:tc>
          <w:tcPr>
            <w:tcW w:w="2130" w:type="dxa"/>
            <w:shd w:val="pct10" w:color="auto" w:fill="auto"/>
            <w:vAlign w:val="center"/>
          </w:tcPr>
          <w:p w14:paraId="0C65267A" w14:textId="77777777" w:rsidR="002E362D" w:rsidRPr="009C7886" w:rsidRDefault="002E362D" w:rsidP="007E0911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行为者</w:t>
            </w:r>
          </w:p>
        </w:tc>
        <w:tc>
          <w:tcPr>
            <w:tcW w:w="6937" w:type="dxa"/>
          </w:tcPr>
          <w:p w14:paraId="1F81DE07" w14:textId="77777777" w:rsidR="002E362D" w:rsidRPr="009C7886" w:rsidRDefault="002E362D" w:rsidP="007E09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</w:p>
        </w:tc>
      </w:tr>
      <w:tr w:rsidR="002E362D" w:rsidRPr="009C7886" w14:paraId="36FE2355" w14:textId="77777777" w:rsidTr="007E0911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3E2F4886" w14:textId="77777777" w:rsidR="002E362D" w:rsidRPr="009C7886" w:rsidRDefault="002E362D" w:rsidP="007E0911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  <w:tr w:rsidR="002E362D" w:rsidRPr="009C7886" w14:paraId="6A5426DE" w14:textId="77777777" w:rsidTr="007E0911">
        <w:tc>
          <w:tcPr>
            <w:tcW w:w="2130" w:type="dxa"/>
            <w:shd w:val="clear" w:color="auto" w:fill="auto"/>
            <w:vAlign w:val="center"/>
          </w:tcPr>
          <w:p w14:paraId="4E9E47DF" w14:textId="77777777" w:rsidR="002E362D" w:rsidRPr="009C7886" w:rsidRDefault="002E362D" w:rsidP="007E0911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 w14:paraId="2938279B" w14:textId="77777777" w:rsidR="002E362D" w:rsidRPr="009C7886" w:rsidRDefault="002E362D" w:rsidP="007E0911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</w:p>
        </w:tc>
      </w:tr>
    </w:tbl>
    <w:p w14:paraId="2DAF8BEE" w14:textId="0C513D60" w:rsidR="001019C9" w:rsidRDefault="001019C9" w:rsidP="001019C9">
      <w:pPr>
        <w:pStyle w:val="2"/>
      </w:pPr>
      <w:bookmarkStart w:id="63" w:name="_Toc64472929"/>
      <w:r>
        <w:rPr>
          <w:rFonts w:hint="eastAsia"/>
        </w:rPr>
        <w:t>纯</w:t>
      </w:r>
      <w:proofErr w:type="gramStart"/>
      <w:r>
        <w:rPr>
          <w:rFonts w:hint="eastAsia"/>
        </w:rPr>
        <w:t>心找茶</w:t>
      </w:r>
      <w:proofErr w:type="gramEnd"/>
      <w:r>
        <w:rPr>
          <w:rFonts w:hint="eastAsia"/>
        </w:rPr>
        <w:t>-奶茶销量</w:t>
      </w:r>
      <w:bookmarkEnd w:id="63"/>
    </w:p>
    <w:p w14:paraId="23AC4AF7" w14:textId="0770309B" w:rsidR="001019C9" w:rsidRDefault="001019C9" w:rsidP="001019C9">
      <w:pPr>
        <w:pStyle w:val="3"/>
      </w:pPr>
      <w:bookmarkStart w:id="64" w:name="_Toc64472930"/>
      <w:r>
        <w:rPr>
          <w:rFonts w:hint="eastAsia"/>
        </w:rPr>
        <w:t>奶茶销量页面展示</w:t>
      </w:r>
      <w:bookmarkEnd w:id="64"/>
    </w:p>
    <w:p w14:paraId="760568F2" w14:textId="15728B86" w:rsidR="001019C9" w:rsidRDefault="001019C9" w:rsidP="001019C9"/>
    <w:p w14:paraId="0B7B0460" w14:textId="33F2FBBE" w:rsidR="0047374A" w:rsidRDefault="0047374A" w:rsidP="0047374A">
      <w:pPr>
        <w:pStyle w:val="3"/>
      </w:pPr>
      <w:bookmarkStart w:id="65" w:name="_Toc64472931"/>
      <w:r>
        <w:rPr>
          <w:rFonts w:hint="eastAsia"/>
        </w:rPr>
        <w:t>奶茶销量功能概述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4"/>
        <w:gridCol w:w="6342"/>
      </w:tblGrid>
      <w:tr w:rsidR="0047374A" w:rsidRPr="009C7886" w14:paraId="07579B91" w14:textId="77777777" w:rsidTr="009B567F">
        <w:tc>
          <w:tcPr>
            <w:tcW w:w="2130" w:type="dxa"/>
            <w:shd w:val="pct10" w:color="auto" w:fill="auto"/>
            <w:vAlign w:val="center"/>
          </w:tcPr>
          <w:p w14:paraId="095F5BE8" w14:textId="77777777" w:rsidR="0047374A" w:rsidRPr="009C7886" w:rsidRDefault="0047374A" w:rsidP="009B567F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937" w:type="dxa"/>
          </w:tcPr>
          <w:p w14:paraId="2A558616" w14:textId="44DBF84F" w:rsidR="0047374A" w:rsidRDefault="0047374A" w:rsidP="0047374A">
            <w:pPr>
              <w:pStyle w:val="ab"/>
              <w:numPr>
                <w:ilvl w:val="1"/>
                <w:numId w:val="3"/>
              </w:numPr>
              <w:ind w:left="562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 w:rsidRPr="00635E79"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收入关键字，可自动跳转奶茶销量并展示相应的商品以及用户对它的评价</w:t>
            </w:r>
            <w:r>
              <w:rPr>
                <w:rFonts w:ascii="微软雅黑" w:eastAsia="微软雅黑" w:hAnsi="微软雅黑"/>
                <w:sz w:val="24"/>
                <w:szCs w:val="24"/>
                <w:lang w:eastAsia="zh-CN"/>
              </w:rPr>
              <w:t xml:space="preserve"> </w:t>
            </w:r>
          </w:p>
          <w:p w14:paraId="2BBCDC2E" w14:textId="552D5A3A" w:rsidR="0047374A" w:rsidRPr="0047374A" w:rsidRDefault="0047374A" w:rsidP="0047374A">
            <w:pPr>
              <w:pStyle w:val="ab"/>
              <w:numPr>
                <w:ilvl w:val="1"/>
                <w:numId w:val="3"/>
              </w:numPr>
              <w:ind w:left="562"/>
              <w:rPr>
                <w:rFonts w:ascii="微软雅黑" w:eastAsia="微软雅黑" w:hAnsi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lang w:eastAsia="zh-CN"/>
              </w:rPr>
              <w:t>用户可通过选择年份月份，通过可视化图进行查看数据</w:t>
            </w:r>
          </w:p>
        </w:tc>
      </w:tr>
      <w:tr w:rsidR="0047374A" w:rsidRPr="009C7886" w14:paraId="12BA0FCE" w14:textId="77777777" w:rsidTr="009B567F">
        <w:tc>
          <w:tcPr>
            <w:tcW w:w="2130" w:type="dxa"/>
            <w:shd w:val="pct10" w:color="auto" w:fill="auto"/>
            <w:vAlign w:val="center"/>
          </w:tcPr>
          <w:p w14:paraId="46F7CEC2" w14:textId="77777777" w:rsidR="0047374A" w:rsidRPr="009C7886" w:rsidRDefault="0047374A" w:rsidP="009B567F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lastRenderedPageBreak/>
              <w:t>行为者</w:t>
            </w:r>
          </w:p>
        </w:tc>
        <w:tc>
          <w:tcPr>
            <w:tcW w:w="6937" w:type="dxa"/>
          </w:tcPr>
          <w:p w14:paraId="2BC3D473" w14:textId="77777777" w:rsidR="0047374A" w:rsidRPr="009C7886" w:rsidRDefault="0047374A" w:rsidP="009B56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</w:p>
        </w:tc>
      </w:tr>
      <w:tr w:rsidR="0047374A" w:rsidRPr="009C7886" w14:paraId="33B62041" w14:textId="77777777" w:rsidTr="009B567F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06FD0504" w14:textId="77777777" w:rsidR="0047374A" w:rsidRPr="009C7886" w:rsidRDefault="0047374A" w:rsidP="009B567F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  <w:tr w:rsidR="0047374A" w:rsidRPr="009C7886" w14:paraId="59857788" w14:textId="77777777" w:rsidTr="009B567F">
        <w:tc>
          <w:tcPr>
            <w:tcW w:w="2130" w:type="dxa"/>
            <w:shd w:val="clear" w:color="auto" w:fill="auto"/>
            <w:vAlign w:val="center"/>
          </w:tcPr>
          <w:p w14:paraId="6D00211F" w14:textId="77777777" w:rsidR="0047374A" w:rsidRPr="009C7886" w:rsidRDefault="0047374A" w:rsidP="009B567F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无</w:t>
            </w:r>
          </w:p>
        </w:tc>
        <w:tc>
          <w:tcPr>
            <w:tcW w:w="6937" w:type="dxa"/>
            <w:shd w:val="clear" w:color="auto" w:fill="auto"/>
            <w:vAlign w:val="center"/>
          </w:tcPr>
          <w:p w14:paraId="3903955A" w14:textId="77777777" w:rsidR="0047374A" w:rsidRPr="009C7886" w:rsidRDefault="0047374A" w:rsidP="009B567F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</w:p>
        </w:tc>
      </w:tr>
    </w:tbl>
    <w:p w14:paraId="0BB066AB" w14:textId="10C8F78F" w:rsidR="0047374A" w:rsidRDefault="0047374A" w:rsidP="0047374A">
      <w:pPr>
        <w:pStyle w:val="2"/>
      </w:pPr>
      <w:bookmarkStart w:id="66" w:name="_Toc64472932"/>
      <w:r>
        <w:rPr>
          <w:rFonts w:hint="eastAsia"/>
        </w:rPr>
        <w:t>纯</w:t>
      </w:r>
      <w:proofErr w:type="gramStart"/>
      <w:r>
        <w:rPr>
          <w:rFonts w:hint="eastAsia"/>
        </w:rPr>
        <w:t>心找茶</w:t>
      </w:r>
      <w:proofErr w:type="gramEnd"/>
      <w:r>
        <w:rPr>
          <w:rFonts w:hint="eastAsia"/>
        </w:rPr>
        <w:t>-后台管理</w:t>
      </w:r>
      <w:r w:rsidR="00B937A8">
        <w:rPr>
          <w:rFonts w:hint="eastAsia"/>
        </w:rPr>
        <w:t>登录</w:t>
      </w:r>
      <w:bookmarkEnd w:id="66"/>
    </w:p>
    <w:p w14:paraId="50E7CA88" w14:textId="241EB4E9" w:rsidR="0047374A" w:rsidRDefault="0047374A" w:rsidP="0047374A">
      <w:pPr>
        <w:pStyle w:val="3"/>
      </w:pPr>
      <w:bookmarkStart w:id="67" w:name="_Toc64472933"/>
      <w:r>
        <w:rPr>
          <w:rFonts w:hint="eastAsia"/>
        </w:rPr>
        <w:t>后台管理</w:t>
      </w:r>
      <w:r w:rsidR="00B937A8">
        <w:rPr>
          <w:rFonts w:hint="eastAsia"/>
        </w:rPr>
        <w:t>登录</w:t>
      </w:r>
      <w:r>
        <w:rPr>
          <w:rFonts w:hint="eastAsia"/>
        </w:rPr>
        <w:t>页面展示</w:t>
      </w:r>
      <w:bookmarkEnd w:id="67"/>
    </w:p>
    <w:p w14:paraId="4F38B141" w14:textId="665F4175" w:rsidR="0047374A" w:rsidRDefault="0047374A" w:rsidP="0047374A"/>
    <w:p w14:paraId="387E3086" w14:textId="44EE8BB2" w:rsidR="0047374A" w:rsidRDefault="0047374A" w:rsidP="0047374A">
      <w:pPr>
        <w:pStyle w:val="3"/>
      </w:pPr>
      <w:bookmarkStart w:id="68" w:name="_Toc64472934"/>
      <w:r>
        <w:rPr>
          <w:rFonts w:hint="eastAsia"/>
        </w:rPr>
        <w:t>后台</w:t>
      </w:r>
      <w:r w:rsidR="00B937A8">
        <w:rPr>
          <w:rFonts w:hint="eastAsia"/>
        </w:rPr>
        <w:t>登录</w:t>
      </w:r>
      <w:r>
        <w:rPr>
          <w:rFonts w:hint="eastAsia"/>
        </w:rPr>
        <w:t>功能概述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6341"/>
      </w:tblGrid>
      <w:tr w:rsidR="0047374A" w:rsidRPr="009C7886" w14:paraId="2827337D" w14:textId="77777777" w:rsidTr="009B567F">
        <w:tc>
          <w:tcPr>
            <w:tcW w:w="2130" w:type="dxa"/>
            <w:shd w:val="pct10" w:color="auto" w:fill="auto"/>
            <w:vAlign w:val="center"/>
          </w:tcPr>
          <w:p w14:paraId="7302090B" w14:textId="77777777" w:rsidR="0047374A" w:rsidRPr="009C7886" w:rsidRDefault="0047374A" w:rsidP="009B567F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937" w:type="dxa"/>
          </w:tcPr>
          <w:p w14:paraId="3021E9ED" w14:textId="1A665B6C" w:rsidR="0047374A" w:rsidRPr="009C7886" w:rsidRDefault="0047374A" w:rsidP="0047374A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 w:hint="eastAsia"/>
              </w:rPr>
              <w:t>进入登录页面时，账户输入框内提示字段“请输入用户名”</w:t>
            </w:r>
            <w:r w:rsidRPr="009C7886">
              <w:rPr>
                <w:rFonts w:ascii="微软雅黑" w:eastAsia="微软雅黑" w:hAnsi="微软雅黑" w:hint="eastAsia"/>
              </w:rPr>
              <w:t>。</w:t>
            </w:r>
            <w:r w:rsidRPr="009C7886">
              <w:rPr>
                <w:rFonts w:ascii="微软雅黑" w:eastAsia="微软雅黑" w:hAnsi="微软雅黑"/>
              </w:rPr>
              <w:t xml:space="preserve"> </w:t>
            </w:r>
          </w:p>
          <w:p w14:paraId="2017F78D" w14:textId="77777777" w:rsidR="0047374A" w:rsidRPr="009C7886" w:rsidRDefault="0047374A" w:rsidP="0047374A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 w:hint="eastAsia"/>
              </w:rPr>
              <w:t>进入登录页面时，密码输入框内提示字段“请输入密码”</w:t>
            </w:r>
            <w:r w:rsidRPr="009C7886">
              <w:rPr>
                <w:rFonts w:ascii="微软雅黑" w:eastAsia="微软雅黑" w:hAnsi="微软雅黑" w:hint="eastAsia"/>
              </w:rPr>
              <w:t>。</w:t>
            </w:r>
            <w:r w:rsidRPr="009C7886">
              <w:rPr>
                <w:rFonts w:ascii="微软雅黑" w:eastAsia="微软雅黑" w:hAnsi="微软雅黑"/>
              </w:rPr>
              <w:t xml:space="preserve"> </w:t>
            </w:r>
          </w:p>
          <w:p w14:paraId="02A841E5" w14:textId="10E99D55" w:rsidR="0047374A" w:rsidRDefault="0047374A" w:rsidP="0047374A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 w:hint="eastAsia"/>
              </w:rPr>
              <w:t>输入账号、密码，点击登录，验证正确后登录进入后台管理系统</w:t>
            </w:r>
          </w:p>
          <w:p w14:paraId="639D648C" w14:textId="3E81550A" w:rsidR="0047374A" w:rsidRPr="009C7886" w:rsidRDefault="0047374A" w:rsidP="0047374A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登录失败，参见下列异常消息</w:t>
            </w:r>
          </w:p>
        </w:tc>
      </w:tr>
      <w:tr w:rsidR="0047374A" w:rsidRPr="009C7886" w14:paraId="0132FC4D" w14:textId="77777777" w:rsidTr="009B567F">
        <w:tc>
          <w:tcPr>
            <w:tcW w:w="2130" w:type="dxa"/>
            <w:shd w:val="pct10" w:color="auto" w:fill="auto"/>
            <w:vAlign w:val="center"/>
          </w:tcPr>
          <w:p w14:paraId="02EF1A15" w14:textId="77777777" w:rsidR="0047374A" w:rsidRPr="009C7886" w:rsidRDefault="0047374A" w:rsidP="009B567F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行为者</w:t>
            </w:r>
          </w:p>
        </w:tc>
        <w:tc>
          <w:tcPr>
            <w:tcW w:w="6937" w:type="dxa"/>
          </w:tcPr>
          <w:p w14:paraId="29C838AD" w14:textId="3F863814" w:rsidR="0047374A" w:rsidRPr="009C7886" w:rsidRDefault="0047374A" w:rsidP="009B56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</w:p>
        </w:tc>
      </w:tr>
      <w:tr w:rsidR="0047374A" w:rsidRPr="009C7886" w14:paraId="2522318C" w14:textId="77777777" w:rsidTr="009B567F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1C05C9FA" w14:textId="77777777" w:rsidR="0047374A" w:rsidRPr="009C7886" w:rsidRDefault="0047374A" w:rsidP="009B567F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  <w:tr w:rsidR="0047374A" w:rsidRPr="009C7886" w14:paraId="52996C62" w14:textId="77777777" w:rsidTr="009B567F">
        <w:tc>
          <w:tcPr>
            <w:tcW w:w="2130" w:type="dxa"/>
            <w:shd w:val="clear" w:color="auto" w:fill="auto"/>
            <w:vAlign w:val="center"/>
          </w:tcPr>
          <w:p w14:paraId="2BD38FE8" w14:textId="77777777" w:rsidR="0047374A" w:rsidRPr="009C7886" w:rsidRDefault="0047374A" w:rsidP="009B567F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账号为空</w:t>
            </w:r>
          </w:p>
        </w:tc>
        <w:tc>
          <w:tcPr>
            <w:tcW w:w="6937" w:type="dxa"/>
            <w:shd w:val="clear" w:color="auto" w:fill="auto"/>
            <w:vAlign w:val="center"/>
          </w:tcPr>
          <w:p w14:paraId="6E447069" w14:textId="1D974AEA" w:rsidR="0047374A" w:rsidRPr="009C7886" w:rsidRDefault="0047374A" w:rsidP="009B567F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</w:rPr>
              <w:t>账号</w:t>
            </w:r>
            <w:r w:rsidRPr="009C7886">
              <w:rPr>
                <w:rFonts w:ascii="微软雅黑" w:eastAsia="微软雅黑" w:hAnsi="微软雅黑" w:hint="eastAsia"/>
              </w:rPr>
              <w:t>不能为空</w:t>
            </w:r>
          </w:p>
        </w:tc>
      </w:tr>
      <w:tr w:rsidR="0047374A" w:rsidRPr="009C7886" w14:paraId="41F63E63" w14:textId="77777777" w:rsidTr="009B567F">
        <w:tc>
          <w:tcPr>
            <w:tcW w:w="2130" w:type="dxa"/>
            <w:shd w:val="clear" w:color="auto" w:fill="auto"/>
            <w:vAlign w:val="center"/>
          </w:tcPr>
          <w:p w14:paraId="62DFD3FA" w14:textId="77777777" w:rsidR="0047374A" w:rsidRPr="009C7886" w:rsidRDefault="0047374A" w:rsidP="009B567F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密码为空</w:t>
            </w:r>
          </w:p>
        </w:tc>
        <w:tc>
          <w:tcPr>
            <w:tcW w:w="6937" w:type="dxa"/>
            <w:shd w:val="clear" w:color="auto" w:fill="auto"/>
            <w:vAlign w:val="center"/>
          </w:tcPr>
          <w:p w14:paraId="3FD3F8A2" w14:textId="77777777" w:rsidR="0047374A" w:rsidRPr="009C7886" w:rsidRDefault="0047374A" w:rsidP="009B567F">
            <w:pPr>
              <w:jc w:val="left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密码不能为空</w:t>
            </w:r>
          </w:p>
        </w:tc>
      </w:tr>
      <w:tr w:rsidR="0047374A" w:rsidRPr="009C7886" w14:paraId="7CD16E77" w14:textId="77777777" w:rsidTr="009B567F">
        <w:tc>
          <w:tcPr>
            <w:tcW w:w="2130" w:type="dxa"/>
            <w:shd w:val="clear" w:color="auto" w:fill="auto"/>
            <w:vAlign w:val="center"/>
          </w:tcPr>
          <w:p w14:paraId="1EC42625" w14:textId="77777777" w:rsidR="0047374A" w:rsidRPr="009C7886" w:rsidRDefault="0047374A" w:rsidP="009B567F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账户错误</w:t>
            </w:r>
          </w:p>
        </w:tc>
        <w:tc>
          <w:tcPr>
            <w:tcW w:w="6937" w:type="dxa"/>
            <w:shd w:val="clear" w:color="auto" w:fill="auto"/>
            <w:vAlign w:val="center"/>
          </w:tcPr>
          <w:p w14:paraId="65F82C89" w14:textId="0957B1B5" w:rsidR="0047374A" w:rsidRPr="009C7886" w:rsidRDefault="0047374A" w:rsidP="009B567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账号填写</w:t>
            </w:r>
            <w:r w:rsidRPr="009C7886">
              <w:rPr>
                <w:rFonts w:ascii="微软雅黑" w:eastAsia="微软雅黑" w:hAnsi="微软雅黑" w:hint="eastAsia"/>
              </w:rPr>
              <w:t>错误</w:t>
            </w:r>
          </w:p>
        </w:tc>
      </w:tr>
      <w:tr w:rsidR="0047374A" w:rsidRPr="009C7886" w14:paraId="350F4D24" w14:textId="77777777" w:rsidTr="009B567F">
        <w:tc>
          <w:tcPr>
            <w:tcW w:w="2130" w:type="dxa"/>
            <w:shd w:val="clear" w:color="auto" w:fill="auto"/>
            <w:vAlign w:val="center"/>
          </w:tcPr>
          <w:p w14:paraId="0987BE40" w14:textId="77777777" w:rsidR="0047374A" w:rsidRPr="009C7886" w:rsidRDefault="0047374A" w:rsidP="009B567F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密码错误</w:t>
            </w:r>
          </w:p>
        </w:tc>
        <w:tc>
          <w:tcPr>
            <w:tcW w:w="6937" w:type="dxa"/>
            <w:shd w:val="clear" w:color="auto" w:fill="auto"/>
            <w:vAlign w:val="center"/>
          </w:tcPr>
          <w:p w14:paraId="379A49D5" w14:textId="77777777" w:rsidR="0047374A" w:rsidRPr="009C7886" w:rsidRDefault="0047374A" w:rsidP="009B567F">
            <w:pPr>
              <w:jc w:val="left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密码</w:t>
            </w:r>
            <w:r>
              <w:rPr>
                <w:rFonts w:ascii="微软雅黑" w:eastAsia="微软雅黑" w:hAnsi="微软雅黑" w:hint="eastAsia"/>
              </w:rPr>
              <w:t>填写</w:t>
            </w:r>
            <w:r w:rsidRPr="009C7886">
              <w:rPr>
                <w:rFonts w:ascii="微软雅黑" w:eastAsia="微软雅黑" w:hAnsi="微软雅黑" w:hint="eastAsia"/>
              </w:rPr>
              <w:t>错误</w:t>
            </w:r>
          </w:p>
        </w:tc>
      </w:tr>
      <w:tr w:rsidR="0047374A" w:rsidRPr="009C7886" w14:paraId="5585633B" w14:textId="77777777" w:rsidTr="009B567F">
        <w:tc>
          <w:tcPr>
            <w:tcW w:w="2130" w:type="dxa"/>
            <w:shd w:val="clear" w:color="auto" w:fill="auto"/>
            <w:vAlign w:val="center"/>
          </w:tcPr>
          <w:p w14:paraId="70B6C9CB" w14:textId="5664AD88" w:rsidR="0047374A" w:rsidRPr="009C7886" w:rsidRDefault="0047374A" w:rsidP="009B567F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lastRenderedPageBreak/>
              <w:t>账号无效</w:t>
            </w:r>
          </w:p>
        </w:tc>
        <w:tc>
          <w:tcPr>
            <w:tcW w:w="6937" w:type="dxa"/>
            <w:shd w:val="clear" w:color="auto" w:fill="auto"/>
            <w:vAlign w:val="center"/>
          </w:tcPr>
          <w:p w14:paraId="2F68760B" w14:textId="7967F7B8" w:rsidR="0047374A" w:rsidRPr="009C7886" w:rsidRDefault="0047374A" w:rsidP="009B567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账号时间到期</w:t>
            </w:r>
          </w:p>
        </w:tc>
      </w:tr>
      <w:tr w:rsidR="0047374A" w:rsidRPr="009C7886" w14:paraId="11D80871" w14:textId="77777777" w:rsidTr="009B567F">
        <w:tc>
          <w:tcPr>
            <w:tcW w:w="2130" w:type="dxa"/>
            <w:shd w:val="clear" w:color="auto" w:fill="auto"/>
            <w:vAlign w:val="center"/>
          </w:tcPr>
          <w:p w14:paraId="2A5319F5" w14:textId="0213DDD2" w:rsidR="0047374A" w:rsidRPr="009C7886" w:rsidRDefault="0047374A" w:rsidP="009B567F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账号I</w:t>
            </w:r>
            <w:r>
              <w:rPr>
                <w:rFonts w:ascii="微软雅黑" w:eastAsia="微软雅黑" w:hAnsi="微软雅黑"/>
                <w:bCs/>
                <w:color w:val="404040"/>
              </w:rPr>
              <w:t>P</w:t>
            </w:r>
            <w:r>
              <w:rPr>
                <w:rFonts w:ascii="微软雅黑" w:eastAsia="微软雅黑" w:hAnsi="微软雅黑" w:hint="eastAsia"/>
                <w:bCs/>
                <w:color w:val="404040"/>
              </w:rPr>
              <w:t>受限</w:t>
            </w:r>
          </w:p>
        </w:tc>
        <w:tc>
          <w:tcPr>
            <w:tcW w:w="6937" w:type="dxa"/>
            <w:shd w:val="clear" w:color="auto" w:fill="auto"/>
            <w:vAlign w:val="center"/>
          </w:tcPr>
          <w:p w14:paraId="51179C67" w14:textId="00945BA6" w:rsidR="0047374A" w:rsidRPr="009C7886" w:rsidRDefault="0047374A" w:rsidP="009B567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账号不在特定局域网内</w:t>
            </w:r>
            <w:r w:rsidR="00B937A8">
              <w:rPr>
                <w:rFonts w:ascii="微软雅黑" w:eastAsia="微软雅黑" w:hAnsi="微软雅黑" w:hint="eastAsia"/>
              </w:rPr>
              <w:t>登录</w:t>
            </w:r>
          </w:p>
        </w:tc>
      </w:tr>
    </w:tbl>
    <w:p w14:paraId="64F67224" w14:textId="531E259A" w:rsidR="0047374A" w:rsidRDefault="002E362D" w:rsidP="002E362D">
      <w:pPr>
        <w:pStyle w:val="2"/>
      </w:pPr>
      <w:bookmarkStart w:id="69" w:name="_Toc64472935"/>
      <w:r>
        <w:rPr>
          <w:rFonts w:hint="eastAsia"/>
        </w:rPr>
        <w:t>后台管理-员工任务</w:t>
      </w:r>
      <w:bookmarkEnd w:id="69"/>
    </w:p>
    <w:p w14:paraId="46956082" w14:textId="44D9BE60" w:rsidR="008607F8" w:rsidRDefault="00FE7B79" w:rsidP="00FE7B79">
      <w:pPr>
        <w:pStyle w:val="3"/>
      </w:pPr>
      <w:bookmarkStart w:id="70" w:name="_Toc64472936"/>
      <w:r>
        <w:rPr>
          <w:rFonts w:hint="eastAsia"/>
        </w:rPr>
        <w:t>员工任务页面展示</w:t>
      </w:r>
      <w:bookmarkEnd w:id="70"/>
    </w:p>
    <w:p w14:paraId="706932FA" w14:textId="6F5F2507" w:rsidR="00FE7B79" w:rsidRDefault="00FE7B79" w:rsidP="00FE7B79"/>
    <w:p w14:paraId="22976703" w14:textId="439427AF" w:rsidR="00FE7B79" w:rsidRDefault="00BF2ADE" w:rsidP="00BF2ADE">
      <w:pPr>
        <w:pStyle w:val="3"/>
      </w:pPr>
      <w:bookmarkStart w:id="71" w:name="_Toc64472937"/>
      <w:r>
        <w:rPr>
          <w:rFonts w:hint="eastAsia"/>
        </w:rPr>
        <w:t>员工任务功能概述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6333"/>
      </w:tblGrid>
      <w:tr w:rsidR="00BF2ADE" w:rsidRPr="009C7886" w14:paraId="59D5C0E8" w14:textId="77777777" w:rsidTr="00BF2ADE">
        <w:tc>
          <w:tcPr>
            <w:tcW w:w="1963" w:type="dxa"/>
            <w:shd w:val="pct10" w:color="auto" w:fill="auto"/>
            <w:vAlign w:val="center"/>
          </w:tcPr>
          <w:p w14:paraId="4E43F9EC" w14:textId="77777777" w:rsidR="00BF2ADE" w:rsidRPr="009C7886" w:rsidRDefault="00BF2ADE" w:rsidP="00EA07CC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333" w:type="dxa"/>
          </w:tcPr>
          <w:p w14:paraId="20D7A3E2" w14:textId="67C34667" w:rsidR="00BF2ADE" w:rsidRPr="009C7886" w:rsidRDefault="00BF2ADE" w:rsidP="00BF2ADE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根据名称查询相关任务</w:t>
            </w:r>
          </w:p>
          <w:p w14:paraId="77AEF571" w14:textId="77777777" w:rsidR="00BF2ADE" w:rsidRDefault="00BF2ADE" w:rsidP="00BF2ADE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根据名称+所有者查询相关任务</w:t>
            </w:r>
          </w:p>
          <w:p w14:paraId="005209A6" w14:textId="77777777" w:rsidR="00BF2ADE" w:rsidRDefault="00BF2ADE" w:rsidP="00BF2ADE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根据名称+时间开始查询相关任务</w:t>
            </w:r>
          </w:p>
          <w:p w14:paraId="126F408D" w14:textId="77777777" w:rsidR="00BF2ADE" w:rsidRDefault="00BF2ADE" w:rsidP="00BF2ADE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新建按钮功能可以新建任务</w:t>
            </w:r>
          </w:p>
          <w:p w14:paraId="3098E04F" w14:textId="77777777" w:rsidR="00BF2ADE" w:rsidRDefault="00BF2ADE" w:rsidP="00BF2ADE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修改任务可以对任务模块进行修改</w:t>
            </w:r>
          </w:p>
          <w:p w14:paraId="793908D6" w14:textId="77777777" w:rsidR="00BF2ADE" w:rsidRDefault="00BF2ADE" w:rsidP="00BF2ADE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选中复选框可以对任务模块进行删除</w:t>
            </w:r>
          </w:p>
          <w:p w14:paraId="1BCB1AF4" w14:textId="139D7ACB" w:rsidR="00BF2ADE" w:rsidRPr="009C7886" w:rsidRDefault="00BF2ADE" w:rsidP="00BF2ADE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进行每页查询任务个数选择</w:t>
            </w:r>
          </w:p>
        </w:tc>
      </w:tr>
      <w:tr w:rsidR="00BF2ADE" w:rsidRPr="009C7886" w14:paraId="29B953D2" w14:textId="77777777" w:rsidTr="00BF2ADE">
        <w:tc>
          <w:tcPr>
            <w:tcW w:w="1963" w:type="dxa"/>
            <w:shd w:val="pct10" w:color="auto" w:fill="auto"/>
            <w:vAlign w:val="center"/>
          </w:tcPr>
          <w:p w14:paraId="785672F2" w14:textId="77777777" w:rsidR="00BF2ADE" w:rsidRPr="009C7886" w:rsidRDefault="00BF2ADE" w:rsidP="00EA07CC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行为者</w:t>
            </w:r>
          </w:p>
        </w:tc>
        <w:tc>
          <w:tcPr>
            <w:tcW w:w="6333" w:type="dxa"/>
          </w:tcPr>
          <w:p w14:paraId="2784B8FC" w14:textId="77777777" w:rsidR="00BF2ADE" w:rsidRPr="009C7886" w:rsidRDefault="00BF2ADE" w:rsidP="00EA07C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</w:p>
        </w:tc>
      </w:tr>
      <w:tr w:rsidR="00BF2ADE" w:rsidRPr="009C7886" w14:paraId="0CBF7F97" w14:textId="77777777" w:rsidTr="00BF2ADE">
        <w:tc>
          <w:tcPr>
            <w:tcW w:w="8296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45D16293" w14:textId="77777777" w:rsidR="00BF2ADE" w:rsidRPr="009C7886" w:rsidRDefault="00BF2ADE" w:rsidP="00EA07CC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  <w:tr w:rsidR="00BF2ADE" w:rsidRPr="009C7886" w14:paraId="69973F92" w14:textId="77777777" w:rsidTr="00BF2ADE">
        <w:tc>
          <w:tcPr>
            <w:tcW w:w="1963" w:type="dxa"/>
            <w:shd w:val="clear" w:color="auto" w:fill="auto"/>
            <w:vAlign w:val="center"/>
          </w:tcPr>
          <w:p w14:paraId="298E83B2" w14:textId="6BF86B32" w:rsidR="00BF2ADE" w:rsidRPr="009C7886" w:rsidRDefault="00BF2ADE" w:rsidP="00EA07CC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新建任务失败</w:t>
            </w:r>
          </w:p>
        </w:tc>
        <w:tc>
          <w:tcPr>
            <w:tcW w:w="6333" w:type="dxa"/>
            <w:shd w:val="clear" w:color="auto" w:fill="auto"/>
            <w:vAlign w:val="center"/>
          </w:tcPr>
          <w:p w14:paraId="5B5F1436" w14:textId="1F282C34" w:rsidR="00BF2ADE" w:rsidRPr="009C7886" w:rsidRDefault="00BF2ADE" w:rsidP="00EA07CC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任务名称不能为空</w:t>
            </w:r>
          </w:p>
        </w:tc>
      </w:tr>
      <w:tr w:rsidR="00BF2ADE" w:rsidRPr="009C7886" w14:paraId="5091FA42" w14:textId="77777777" w:rsidTr="00BF2ADE">
        <w:tc>
          <w:tcPr>
            <w:tcW w:w="1963" w:type="dxa"/>
            <w:shd w:val="clear" w:color="auto" w:fill="auto"/>
            <w:vAlign w:val="center"/>
          </w:tcPr>
          <w:p w14:paraId="6A6EA9B7" w14:textId="0FA24592" w:rsidR="00BF2ADE" w:rsidRPr="009C7886" w:rsidRDefault="00BF2ADE" w:rsidP="00EA07CC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修改任务失败</w:t>
            </w:r>
          </w:p>
        </w:tc>
        <w:tc>
          <w:tcPr>
            <w:tcW w:w="6333" w:type="dxa"/>
            <w:shd w:val="clear" w:color="auto" w:fill="auto"/>
            <w:vAlign w:val="center"/>
          </w:tcPr>
          <w:p w14:paraId="3271BDFA" w14:textId="4EBC5907" w:rsidR="00BF2ADE" w:rsidRPr="009C7886" w:rsidRDefault="00BF2ADE" w:rsidP="00EA07C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未选中相应的模块或选中多个模块进行修改</w:t>
            </w:r>
          </w:p>
        </w:tc>
      </w:tr>
      <w:tr w:rsidR="00BF2ADE" w:rsidRPr="009C7886" w14:paraId="40C0A586" w14:textId="77777777" w:rsidTr="00BF2ADE">
        <w:tc>
          <w:tcPr>
            <w:tcW w:w="1963" w:type="dxa"/>
            <w:shd w:val="clear" w:color="auto" w:fill="auto"/>
            <w:vAlign w:val="center"/>
          </w:tcPr>
          <w:p w14:paraId="0B3A9909" w14:textId="2BFB9D6C" w:rsidR="00BF2ADE" w:rsidRPr="009C7886" w:rsidRDefault="00BF2ADE" w:rsidP="00EA07CC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删除任务失败</w:t>
            </w:r>
          </w:p>
        </w:tc>
        <w:tc>
          <w:tcPr>
            <w:tcW w:w="6333" w:type="dxa"/>
            <w:shd w:val="clear" w:color="auto" w:fill="auto"/>
            <w:vAlign w:val="center"/>
          </w:tcPr>
          <w:p w14:paraId="620DA6B0" w14:textId="1522BB97" w:rsidR="00BF2ADE" w:rsidRPr="009C7886" w:rsidRDefault="00BF2ADE" w:rsidP="00EA07CC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未选择某一任务</w:t>
            </w:r>
          </w:p>
        </w:tc>
      </w:tr>
    </w:tbl>
    <w:p w14:paraId="25C33E91" w14:textId="22D992E2" w:rsidR="00BF2ADE" w:rsidRDefault="00BF2ADE" w:rsidP="00BF2ADE">
      <w:pPr>
        <w:pStyle w:val="2"/>
      </w:pPr>
      <w:bookmarkStart w:id="72" w:name="_Toc64472938"/>
      <w:r>
        <w:rPr>
          <w:rFonts w:hint="eastAsia"/>
        </w:rPr>
        <w:lastRenderedPageBreak/>
        <w:t>后台管理-新建任务</w:t>
      </w:r>
      <w:bookmarkEnd w:id="72"/>
    </w:p>
    <w:p w14:paraId="0FE4A758" w14:textId="17D0D1E2" w:rsidR="00BF2ADE" w:rsidRDefault="00BF2ADE" w:rsidP="00BF2ADE">
      <w:pPr>
        <w:pStyle w:val="3"/>
      </w:pPr>
      <w:bookmarkStart w:id="73" w:name="_Toc64472939"/>
      <w:r>
        <w:rPr>
          <w:rFonts w:hint="eastAsia"/>
        </w:rPr>
        <w:t>新建任务页面展示</w:t>
      </w:r>
      <w:bookmarkEnd w:id="73"/>
    </w:p>
    <w:p w14:paraId="411094FB" w14:textId="301C8397" w:rsidR="00BF2ADE" w:rsidRDefault="00BF2ADE" w:rsidP="00BF2ADE"/>
    <w:p w14:paraId="5FA73BF6" w14:textId="3DFA2193" w:rsidR="00BF2ADE" w:rsidRDefault="00BF2ADE" w:rsidP="00BF2ADE">
      <w:pPr>
        <w:pStyle w:val="3"/>
      </w:pPr>
      <w:bookmarkStart w:id="74" w:name="_Toc64472940"/>
      <w:r>
        <w:rPr>
          <w:rFonts w:hint="eastAsia"/>
        </w:rPr>
        <w:t>新建任务功能概述</w:t>
      </w:r>
      <w:bookmarkEnd w:id="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6333"/>
      </w:tblGrid>
      <w:tr w:rsidR="00863474" w:rsidRPr="009C7886" w14:paraId="76F8001E" w14:textId="77777777" w:rsidTr="00EA07CC">
        <w:tc>
          <w:tcPr>
            <w:tcW w:w="1963" w:type="dxa"/>
            <w:shd w:val="pct10" w:color="auto" w:fill="auto"/>
            <w:vAlign w:val="center"/>
          </w:tcPr>
          <w:p w14:paraId="144260B8" w14:textId="77777777" w:rsidR="00863474" w:rsidRPr="009C7886" w:rsidRDefault="00863474" w:rsidP="00EA07CC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333" w:type="dxa"/>
          </w:tcPr>
          <w:p w14:paraId="5185335B" w14:textId="69004D12" w:rsidR="00863474" w:rsidRDefault="00863474" w:rsidP="00863474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输入任务名称，点击保存。即可上传任务</w:t>
            </w:r>
          </w:p>
          <w:p w14:paraId="4B998F6B" w14:textId="14268C04" w:rsidR="00863474" w:rsidRPr="009C7886" w:rsidRDefault="00863474" w:rsidP="00863474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输入任务名称，点击开始日期和截止日期进行保存</w:t>
            </w:r>
          </w:p>
          <w:p w14:paraId="748C44EC" w14:textId="77777777" w:rsidR="00863474" w:rsidRDefault="00863474" w:rsidP="00863474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输入任务名称，成本保存任务。</w:t>
            </w:r>
          </w:p>
          <w:p w14:paraId="0356822A" w14:textId="77777777" w:rsidR="00863474" w:rsidRDefault="00863474" w:rsidP="00863474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输入任务名称，描述任务保存任务。</w:t>
            </w:r>
          </w:p>
          <w:p w14:paraId="3CF75155" w14:textId="65923CB2" w:rsidR="00863474" w:rsidRPr="009C7886" w:rsidRDefault="00863474" w:rsidP="00863474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点击关闭取消任务的发布</w:t>
            </w:r>
          </w:p>
        </w:tc>
      </w:tr>
      <w:tr w:rsidR="00863474" w:rsidRPr="009C7886" w14:paraId="7E4BC433" w14:textId="77777777" w:rsidTr="00EA07CC">
        <w:tc>
          <w:tcPr>
            <w:tcW w:w="1963" w:type="dxa"/>
            <w:shd w:val="pct10" w:color="auto" w:fill="auto"/>
            <w:vAlign w:val="center"/>
          </w:tcPr>
          <w:p w14:paraId="232981BA" w14:textId="77777777" w:rsidR="00863474" w:rsidRPr="009C7886" w:rsidRDefault="00863474" w:rsidP="00EA07CC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行为者</w:t>
            </w:r>
          </w:p>
        </w:tc>
        <w:tc>
          <w:tcPr>
            <w:tcW w:w="6333" w:type="dxa"/>
          </w:tcPr>
          <w:p w14:paraId="0A6275BF" w14:textId="77777777" w:rsidR="00863474" w:rsidRPr="009C7886" w:rsidRDefault="00863474" w:rsidP="00EA07C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</w:p>
        </w:tc>
      </w:tr>
      <w:tr w:rsidR="00863474" w:rsidRPr="009C7886" w14:paraId="562E9B52" w14:textId="77777777" w:rsidTr="00EA07CC">
        <w:tc>
          <w:tcPr>
            <w:tcW w:w="8296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3BB2D1FD" w14:textId="77777777" w:rsidR="00863474" w:rsidRPr="009C7886" w:rsidRDefault="00863474" w:rsidP="00EA07CC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  <w:tr w:rsidR="00863474" w:rsidRPr="009C7886" w14:paraId="7E2B155B" w14:textId="77777777" w:rsidTr="00EA07CC">
        <w:tc>
          <w:tcPr>
            <w:tcW w:w="1963" w:type="dxa"/>
            <w:shd w:val="clear" w:color="auto" w:fill="auto"/>
            <w:vAlign w:val="center"/>
          </w:tcPr>
          <w:p w14:paraId="55096C68" w14:textId="77777777" w:rsidR="00863474" w:rsidRPr="009C7886" w:rsidRDefault="00863474" w:rsidP="00EA07CC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新建任务失败</w:t>
            </w:r>
          </w:p>
        </w:tc>
        <w:tc>
          <w:tcPr>
            <w:tcW w:w="6333" w:type="dxa"/>
            <w:shd w:val="clear" w:color="auto" w:fill="auto"/>
            <w:vAlign w:val="center"/>
          </w:tcPr>
          <w:p w14:paraId="6590C6E4" w14:textId="77777777" w:rsidR="00863474" w:rsidRPr="009C7886" w:rsidRDefault="00863474" w:rsidP="00EA07CC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任务名称不能为空</w:t>
            </w:r>
          </w:p>
        </w:tc>
      </w:tr>
    </w:tbl>
    <w:p w14:paraId="3FE6CC8F" w14:textId="2D934ED4" w:rsidR="00863474" w:rsidRDefault="00863474" w:rsidP="00863474">
      <w:pPr>
        <w:pStyle w:val="2"/>
      </w:pPr>
      <w:bookmarkStart w:id="75" w:name="_Toc64472941"/>
      <w:r>
        <w:rPr>
          <w:rFonts w:hint="eastAsia"/>
        </w:rPr>
        <w:t>后台管理-修改任务</w:t>
      </w:r>
      <w:bookmarkEnd w:id="75"/>
    </w:p>
    <w:p w14:paraId="0743DB15" w14:textId="4FD10F20" w:rsidR="00863474" w:rsidRDefault="00863474" w:rsidP="00863474">
      <w:pPr>
        <w:pStyle w:val="3"/>
      </w:pPr>
      <w:bookmarkStart w:id="76" w:name="_Toc64472942"/>
      <w:r>
        <w:rPr>
          <w:rFonts w:hint="eastAsia"/>
        </w:rPr>
        <w:t>修改任务页面展示</w:t>
      </w:r>
      <w:bookmarkEnd w:id="76"/>
    </w:p>
    <w:p w14:paraId="223E20C9" w14:textId="50F1100C" w:rsidR="00863474" w:rsidRDefault="00863474" w:rsidP="00863474"/>
    <w:p w14:paraId="2F836D2C" w14:textId="653A1196" w:rsidR="00863474" w:rsidRDefault="00863474" w:rsidP="00863474">
      <w:pPr>
        <w:pStyle w:val="3"/>
      </w:pPr>
      <w:bookmarkStart w:id="77" w:name="_Toc64472943"/>
      <w:r>
        <w:rPr>
          <w:rFonts w:hint="eastAsia"/>
        </w:rPr>
        <w:t>修改任务功能展示</w:t>
      </w:r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6333"/>
      </w:tblGrid>
      <w:tr w:rsidR="00863474" w:rsidRPr="009C7886" w14:paraId="394483EC" w14:textId="77777777" w:rsidTr="00EA07CC">
        <w:tc>
          <w:tcPr>
            <w:tcW w:w="1963" w:type="dxa"/>
            <w:shd w:val="pct10" w:color="auto" w:fill="auto"/>
            <w:vAlign w:val="center"/>
          </w:tcPr>
          <w:p w14:paraId="2EC130C9" w14:textId="77777777" w:rsidR="00863474" w:rsidRPr="009C7886" w:rsidRDefault="00863474" w:rsidP="00EA07CC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333" w:type="dxa"/>
          </w:tcPr>
          <w:p w14:paraId="44796663" w14:textId="36BF3EB9" w:rsidR="00863474" w:rsidRDefault="007065ED" w:rsidP="00863474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  <w:r w:rsidR="00863474">
              <w:rPr>
                <w:rFonts w:ascii="微软雅黑" w:eastAsia="微软雅黑" w:hAnsi="微软雅黑" w:hint="eastAsia"/>
              </w:rPr>
              <w:t>任务名称，点击保存。即可上传任务</w:t>
            </w:r>
          </w:p>
          <w:p w14:paraId="0059B5DE" w14:textId="3B41E5C1" w:rsidR="00863474" w:rsidRPr="009C7886" w:rsidRDefault="007065ED" w:rsidP="00863474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  <w:r w:rsidR="00863474">
              <w:rPr>
                <w:rFonts w:ascii="微软雅黑" w:eastAsia="微软雅黑" w:hAnsi="微软雅黑" w:hint="eastAsia"/>
              </w:rPr>
              <w:t>任务名称，点击开始日期和截止日期进行保存</w:t>
            </w:r>
          </w:p>
          <w:p w14:paraId="0CA2A738" w14:textId="355327FB" w:rsidR="00863474" w:rsidRDefault="007065ED" w:rsidP="00863474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  <w:r w:rsidR="00863474">
              <w:rPr>
                <w:rFonts w:ascii="微软雅黑" w:eastAsia="微软雅黑" w:hAnsi="微软雅黑" w:hint="eastAsia"/>
              </w:rPr>
              <w:t>任务名称，成本保存任务。</w:t>
            </w:r>
          </w:p>
          <w:p w14:paraId="56F5D135" w14:textId="5AFD040C" w:rsidR="00863474" w:rsidRDefault="007065ED" w:rsidP="00863474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修改</w:t>
            </w:r>
            <w:r w:rsidR="00863474">
              <w:rPr>
                <w:rFonts w:ascii="微软雅黑" w:eastAsia="微软雅黑" w:hAnsi="微软雅黑" w:hint="eastAsia"/>
              </w:rPr>
              <w:t>任务名称，描述任务保存任务。</w:t>
            </w:r>
          </w:p>
          <w:p w14:paraId="2F67B982" w14:textId="77777777" w:rsidR="00863474" w:rsidRPr="009C7886" w:rsidRDefault="00863474" w:rsidP="00863474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点击关闭取消任务的发布</w:t>
            </w:r>
          </w:p>
        </w:tc>
      </w:tr>
      <w:tr w:rsidR="00863474" w:rsidRPr="009C7886" w14:paraId="09F2854F" w14:textId="77777777" w:rsidTr="00EA07CC">
        <w:tc>
          <w:tcPr>
            <w:tcW w:w="1963" w:type="dxa"/>
            <w:shd w:val="pct10" w:color="auto" w:fill="auto"/>
            <w:vAlign w:val="center"/>
          </w:tcPr>
          <w:p w14:paraId="1485CA75" w14:textId="77777777" w:rsidR="00863474" w:rsidRPr="009C7886" w:rsidRDefault="00863474" w:rsidP="00EA07CC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lastRenderedPageBreak/>
              <w:t>行为者</w:t>
            </w:r>
          </w:p>
        </w:tc>
        <w:tc>
          <w:tcPr>
            <w:tcW w:w="6333" w:type="dxa"/>
          </w:tcPr>
          <w:p w14:paraId="6BB4962F" w14:textId="77777777" w:rsidR="00863474" w:rsidRPr="009C7886" w:rsidRDefault="00863474" w:rsidP="00EA07C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</w:p>
        </w:tc>
      </w:tr>
      <w:tr w:rsidR="00863474" w:rsidRPr="009C7886" w14:paraId="2F069428" w14:textId="77777777" w:rsidTr="00EA07CC">
        <w:tc>
          <w:tcPr>
            <w:tcW w:w="8296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37F0E178" w14:textId="77777777" w:rsidR="00863474" w:rsidRPr="009C7886" w:rsidRDefault="00863474" w:rsidP="00EA07CC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  <w:tr w:rsidR="00863474" w:rsidRPr="009C7886" w14:paraId="150D046F" w14:textId="77777777" w:rsidTr="00EA07CC">
        <w:tc>
          <w:tcPr>
            <w:tcW w:w="1963" w:type="dxa"/>
            <w:shd w:val="clear" w:color="auto" w:fill="auto"/>
            <w:vAlign w:val="center"/>
          </w:tcPr>
          <w:p w14:paraId="2A6E9B06" w14:textId="4A3F983C" w:rsidR="00863474" w:rsidRPr="009C7886" w:rsidRDefault="009232D5" w:rsidP="00EA07CC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修改</w:t>
            </w:r>
            <w:r w:rsidR="00863474">
              <w:rPr>
                <w:rFonts w:ascii="微软雅黑" w:eastAsia="微软雅黑" w:hAnsi="微软雅黑" w:hint="eastAsia"/>
                <w:bCs/>
                <w:color w:val="404040"/>
              </w:rPr>
              <w:t>任务失败</w:t>
            </w:r>
          </w:p>
        </w:tc>
        <w:tc>
          <w:tcPr>
            <w:tcW w:w="6333" w:type="dxa"/>
            <w:shd w:val="clear" w:color="auto" w:fill="auto"/>
            <w:vAlign w:val="center"/>
          </w:tcPr>
          <w:p w14:paraId="703DFC82" w14:textId="77777777" w:rsidR="00863474" w:rsidRPr="009C7886" w:rsidRDefault="00863474" w:rsidP="00EA07CC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任务名称不能为空</w:t>
            </w:r>
          </w:p>
        </w:tc>
      </w:tr>
    </w:tbl>
    <w:p w14:paraId="7FC1A4B2" w14:textId="6F695F69" w:rsidR="00863474" w:rsidRDefault="007065ED" w:rsidP="007065ED">
      <w:pPr>
        <w:pStyle w:val="2"/>
      </w:pPr>
      <w:bookmarkStart w:id="78" w:name="_Toc64472944"/>
      <w:r>
        <w:rPr>
          <w:rFonts w:hint="eastAsia"/>
        </w:rPr>
        <w:t>后台管理-删除任务</w:t>
      </w:r>
      <w:bookmarkEnd w:id="78"/>
    </w:p>
    <w:p w14:paraId="387E2E7D" w14:textId="2FD2B2C5" w:rsidR="007065ED" w:rsidRDefault="007065ED" w:rsidP="007065ED">
      <w:pPr>
        <w:pStyle w:val="3"/>
      </w:pPr>
      <w:bookmarkStart w:id="79" w:name="_Toc64472945"/>
      <w:r>
        <w:rPr>
          <w:rFonts w:hint="eastAsia"/>
        </w:rPr>
        <w:t>删除任务页面展示</w:t>
      </w:r>
      <w:bookmarkEnd w:id="79"/>
    </w:p>
    <w:p w14:paraId="41210283" w14:textId="4B016E2E" w:rsidR="007065ED" w:rsidRDefault="007065ED" w:rsidP="007065ED"/>
    <w:p w14:paraId="4062AA62" w14:textId="1F9D7398" w:rsidR="007065ED" w:rsidRDefault="007065ED" w:rsidP="007065ED">
      <w:pPr>
        <w:pStyle w:val="3"/>
      </w:pPr>
      <w:bookmarkStart w:id="80" w:name="_Toc64472946"/>
      <w:r>
        <w:rPr>
          <w:rFonts w:hint="eastAsia"/>
        </w:rPr>
        <w:t>删除任务功能概述</w:t>
      </w:r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6333"/>
      </w:tblGrid>
      <w:tr w:rsidR="007065ED" w:rsidRPr="009C7886" w14:paraId="0E0D917C" w14:textId="77777777" w:rsidTr="00EA07CC">
        <w:tc>
          <w:tcPr>
            <w:tcW w:w="1963" w:type="dxa"/>
            <w:shd w:val="pct10" w:color="auto" w:fill="auto"/>
            <w:vAlign w:val="center"/>
          </w:tcPr>
          <w:p w14:paraId="1DDD1F97" w14:textId="77777777" w:rsidR="007065ED" w:rsidRPr="009C7886" w:rsidRDefault="007065ED" w:rsidP="00EA07CC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333" w:type="dxa"/>
          </w:tcPr>
          <w:p w14:paraId="0A4ED9FE" w14:textId="5257BF16" w:rsidR="007065ED" w:rsidRPr="007065ED" w:rsidRDefault="007065ED" w:rsidP="007065ED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点击单个或多个任务进行批量删除</w:t>
            </w:r>
          </w:p>
        </w:tc>
      </w:tr>
      <w:tr w:rsidR="007065ED" w:rsidRPr="009C7886" w14:paraId="621CD3AE" w14:textId="77777777" w:rsidTr="00EA07CC">
        <w:tc>
          <w:tcPr>
            <w:tcW w:w="1963" w:type="dxa"/>
            <w:shd w:val="pct10" w:color="auto" w:fill="auto"/>
            <w:vAlign w:val="center"/>
          </w:tcPr>
          <w:p w14:paraId="3992FBF8" w14:textId="77777777" w:rsidR="007065ED" w:rsidRPr="009C7886" w:rsidRDefault="007065ED" w:rsidP="00EA07CC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行为者</w:t>
            </w:r>
          </w:p>
        </w:tc>
        <w:tc>
          <w:tcPr>
            <w:tcW w:w="6333" w:type="dxa"/>
          </w:tcPr>
          <w:p w14:paraId="56D91C3A" w14:textId="77777777" w:rsidR="007065ED" w:rsidRPr="009C7886" w:rsidRDefault="007065ED" w:rsidP="00EA07C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</w:p>
        </w:tc>
      </w:tr>
      <w:tr w:rsidR="007065ED" w:rsidRPr="009C7886" w14:paraId="7FE004D4" w14:textId="77777777" w:rsidTr="00EA07CC">
        <w:tc>
          <w:tcPr>
            <w:tcW w:w="8296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06F1A8A9" w14:textId="77777777" w:rsidR="007065ED" w:rsidRPr="009C7886" w:rsidRDefault="007065ED" w:rsidP="00EA07CC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  <w:tr w:rsidR="007065ED" w:rsidRPr="009C7886" w14:paraId="5D06C2C9" w14:textId="77777777" w:rsidTr="00EA07CC">
        <w:tc>
          <w:tcPr>
            <w:tcW w:w="1963" w:type="dxa"/>
            <w:shd w:val="clear" w:color="auto" w:fill="auto"/>
            <w:vAlign w:val="center"/>
          </w:tcPr>
          <w:p w14:paraId="50262403" w14:textId="2C542102" w:rsidR="007065ED" w:rsidRPr="009C7886" w:rsidRDefault="007065ED" w:rsidP="00EA07CC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删除任务失败</w:t>
            </w:r>
          </w:p>
        </w:tc>
        <w:tc>
          <w:tcPr>
            <w:tcW w:w="6333" w:type="dxa"/>
            <w:shd w:val="clear" w:color="auto" w:fill="auto"/>
            <w:vAlign w:val="center"/>
          </w:tcPr>
          <w:p w14:paraId="62406F9D" w14:textId="11CCF647" w:rsidR="007065ED" w:rsidRPr="009C7886" w:rsidRDefault="007065ED" w:rsidP="00EA07CC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未选中任务</w:t>
            </w:r>
          </w:p>
        </w:tc>
      </w:tr>
    </w:tbl>
    <w:p w14:paraId="7668644F" w14:textId="60A3D04E" w:rsidR="007065ED" w:rsidRDefault="007065ED" w:rsidP="007065ED">
      <w:pPr>
        <w:pStyle w:val="2"/>
      </w:pPr>
      <w:bookmarkStart w:id="81" w:name="_Toc64472947"/>
      <w:r>
        <w:rPr>
          <w:rFonts w:hint="eastAsia"/>
        </w:rPr>
        <w:t>后台管理-任务备注</w:t>
      </w:r>
      <w:bookmarkEnd w:id="81"/>
    </w:p>
    <w:p w14:paraId="077B2079" w14:textId="355132EC" w:rsidR="007065ED" w:rsidRDefault="007065ED" w:rsidP="007065ED">
      <w:pPr>
        <w:pStyle w:val="3"/>
      </w:pPr>
      <w:bookmarkStart w:id="82" w:name="_Toc64472948"/>
      <w:r>
        <w:rPr>
          <w:rFonts w:hint="eastAsia"/>
        </w:rPr>
        <w:t>任务备注页面展示</w:t>
      </w:r>
      <w:bookmarkEnd w:id="82"/>
    </w:p>
    <w:p w14:paraId="071B4D0C" w14:textId="10ECC20A" w:rsidR="007065ED" w:rsidRDefault="007065ED" w:rsidP="007065ED"/>
    <w:p w14:paraId="057F8BCF" w14:textId="0FFF98B4" w:rsidR="007065ED" w:rsidRDefault="007065ED" w:rsidP="007065ED">
      <w:pPr>
        <w:pStyle w:val="3"/>
      </w:pPr>
      <w:bookmarkStart w:id="83" w:name="_Toc64472949"/>
      <w:r>
        <w:rPr>
          <w:rFonts w:hint="eastAsia"/>
        </w:rPr>
        <w:t>任务备注功能概述</w:t>
      </w:r>
      <w:bookmarkEnd w:id="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3"/>
        <w:gridCol w:w="6333"/>
      </w:tblGrid>
      <w:tr w:rsidR="007065ED" w:rsidRPr="009C7886" w14:paraId="49F6513E" w14:textId="77777777" w:rsidTr="00EA07CC">
        <w:tc>
          <w:tcPr>
            <w:tcW w:w="1963" w:type="dxa"/>
            <w:shd w:val="pct10" w:color="auto" w:fill="auto"/>
            <w:vAlign w:val="center"/>
          </w:tcPr>
          <w:p w14:paraId="3B4ED3BE" w14:textId="77777777" w:rsidR="007065ED" w:rsidRPr="009C7886" w:rsidRDefault="007065ED" w:rsidP="00EA07CC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6333" w:type="dxa"/>
          </w:tcPr>
          <w:p w14:paraId="21BBC3E8" w14:textId="77777777" w:rsidR="007065ED" w:rsidRDefault="007065ED" w:rsidP="007065ED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在编辑文本框中输入内容即可进行备注任务保存</w:t>
            </w:r>
          </w:p>
          <w:p w14:paraId="469BEEFA" w14:textId="77777777" w:rsidR="007065ED" w:rsidRDefault="007065ED" w:rsidP="007065ED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点击“×”按钮即可删除备注，表示已经完成该任务</w:t>
            </w:r>
          </w:p>
          <w:p w14:paraId="5A1DF2BE" w14:textId="3DFC85AD" w:rsidR="007065ED" w:rsidRPr="007065ED" w:rsidRDefault="007065ED" w:rsidP="007065ED">
            <w:pPr>
              <w:numPr>
                <w:ilvl w:val="0"/>
                <w:numId w:val="4"/>
              </w:numPr>
              <w:spacing w:line="312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点击“修改”按钮即可修改备注，表示对任务的调整</w:t>
            </w:r>
          </w:p>
        </w:tc>
      </w:tr>
      <w:tr w:rsidR="007065ED" w:rsidRPr="009C7886" w14:paraId="2EC54B12" w14:textId="77777777" w:rsidTr="00EA07CC">
        <w:tc>
          <w:tcPr>
            <w:tcW w:w="1963" w:type="dxa"/>
            <w:shd w:val="pct10" w:color="auto" w:fill="auto"/>
            <w:vAlign w:val="center"/>
          </w:tcPr>
          <w:p w14:paraId="099798C9" w14:textId="77777777" w:rsidR="007065ED" w:rsidRPr="009C7886" w:rsidRDefault="007065ED" w:rsidP="00EA07CC">
            <w:pPr>
              <w:jc w:val="center"/>
              <w:rPr>
                <w:rFonts w:ascii="微软雅黑" w:eastAsia="微软雅黑" w:hAnsi="微软雅黑"/>
              </w:rPr>
            </w:pPr>
            <w:r w:rsidRPr="009C7886">
              <w:rPr>
                <w:rFonts w:ascii="微软雅黑" w:eastAsia="微软雅黑" w:hAnsi="微软雅黑" w:hint="eastAsia"/>
              </w:rPr>
              <w:lastRenderedPageBreak/>
              <w:t>行为者</w:t>
            </w:r>
          </w:p>
        </w:tc>
        <w:tc>
          <w:tcPr>
            <w:tcW w:w="6333" w:type="dxa"/>
          </w:tcPr>
          <w:p w14:paraId="17CD01A8" w14:textId="77777777" w:rsidR="007065ED" w:rsidRPr="009C7886" w:rsidRDefault="007065ED" w:rsidP="00EA07C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</w:p>
        </w:tc>
      </w:tr>
      <w:tr w:rsidR="007065ED" w:rsidRPr="009C7886" w14:paraId="12E1B028" w14:textId="77777777" w:rsidTr="00EA07CC">
        <w:tc>
          <w:tcPr>
            <w:tcW w:w="8296" w:type="dxa"/>
            <w:gridSpan w:val="2"/>
            <w:tcBorders>
              <w:bottom w:val="single" w:sz="4" w:space="0" w:color="auto"/>
            </w:tcBorders>
            <w:shd w:val="clear" w:color="auto" w:fill="C6D9F1"/>
          </w:tcPr>
          <w:p w14:paraId="61DDBE7D" w14:textId="77777777" w:rsidR="007065ED" w:rsidRPr="009C7886" w:rsidRDefault="007065ED" w:rsidP="00EA07CC">
            <w:pPr>
              <w:jc w:val="left"/>
              <w:rPr>
                <w:rFonts w:ascii="微软雅黑" w:eastAsia="微软雅黑" w:hAnsi="微软雅黑"/>
                <w:b/>
                <w:bCs/>
                <w:color w:val="404040"/>
              </w:rPr>
            </w:pPr>
            <w:r w:rsidRPr="009C7886">
              <w:rPr>
                <w:rFonts w:ascii="微软雅黑" w:eastAsia="微软雅黑" w:hAnsi="微软雅黑" w:hint="eastAsia"/>
                <w:bCs/>
                <w:color w:val="404040"/>
              </w:rPr>
              <w:t>异常消息</w:t>
            </w:r>
          </w:p>
        </w:tc>
      </w:tr>
      <w:tr w:rsidR="007065ED" w:rsidRPr="009C7886" w14:paraId="03CAAC6D" w14:textId="77777777" w:rsidTr="00EA07CC">
        <w:tc>
          <w:tcPr>
            <w:tcW w:w="1963" w:type="dxa"/>
            <w:shd w:val="clear" w:color="auto" w:fill="auto"/>
            <w:vAlign w:val="center"/>
          </w:tcPr>
          <w:p w14:paraId="772FB3D6" w14:textId="36C413CE" w:rsidR="007065ED" w:rsidRPr="009C7886" w:rsidRDefault="007065ED" w:rsidP="00EA07CC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添加备注失败</w:t>
            </w:r>
          </w:p>
        </w:tc>
        <w:tc>
          <w:tcPr>
            <w:tcW w:w="6333" w:type="dxa"/>
            <w:shd w:val="clear" w:color="auto" w:fill="auto"/>
            <w:vAlign w:val="center"/>
          </w:tcPr>
          <w:p w14:paraId="7C13199E" w14:textId="7A9B9C26" w:rsidR="007065ED" w:rsidRPr="009C7886" w:rsidRDefault="007065ED" w:rsidP="00EA07CC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备注内容不能为空格</w:t>
            </w:r>
          </w:p>
        </w:tc>
      </w:tr>
      <w:tr w:rsidR="007065ED" w:rsidRPr="009C7886" w14:paraId="0606CA27" w14:textId="77777777" w:rsidTr="00EA07CC">
        <w:tc>
          <w:tcPr>
            <w:tcW w:w="1963" w:type="dxa"/>
            <w:shd w:val="clear" w:color="auto" w:fill="auto"/>
            <w:vAlign w:val="center"/>
          </w:tcPr>
          <w:p w14:paraId="49489D28" w14:textId="774725CB" w:rsidR="007065ED" w:rsidRDefault="007065ED" w:rsidP="00EA07CC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任务删除失败</w:t>
            </w:r>
          </w:p>
        </w:tc>
        <w:tc>
          <w:tcPr>
            <w:tcW w:w="6333" w:type="dxa"/>
            <w:shd w:val="clear" w:color="auto" w:fill="auto"/>
            <w:vAlign w:val="center"/>
          </w:tcPr>
          <w:p w14:paraId="01C1E1F9" w14:textId="4C0630B8" w:rsidR="007065ED" w:rsidRDefault="007065ED" w:rsidP="00EA07CC">
            <w:pPr>
              <w:jc w:val="left"/>
              <w:rPr>
                <w:rFonts w:ascii="微软雅黑" w:eastAsia="微软雅黑" w:hAnsi="微软雅黑"/>
                <w:bCs/>
                <w:color w:val="404040"/>
              </w:rPr>
            </w:pPr>
            <w:r>
              <w:rPr>
                <w:rFonts w:ascii="微软雅黑" w:eastAsia="微软雅黑" w:hAnsi="微软雅黑" w:hint="eastAsia"/>
                <w:bCs/>
                <w:color w:val="404040"/>
              </w:rPr>
              <w:t>任务必须由发布者进行删除，其他管理员无权限</w:t>
            </w:r>
          </w:p>
        </w:tc>
      </w:tr>
    </w:tbl>
    <w:p w14:paraId="5B91EE02" w14:textId="1FF32DC3" w:rsidR="007065ED" w:rsidRDefault="007065ED" w:rsidP="007065ED"/>
    <w:p w14:paraId="653DB22E" w14:textId="77777777" w:rsidR="007065ED" w:rsidRPr="00D173D6" w:rsidRDefault="007065ED" w:rsidP="00D173D6">
      <w:pPr>
        <w:pStyle w:val="1"/>
      </w:pPr>
      <w:bookmarkStart w:id="84" w:name="_Toc478544717"/>
      <w:bookmarkStart w:id="85" w:name="_Toc64472950"/>
      <w:r w:rsidRPr="00D173D6">
        <w:rPr>
          <w:rFonts w:hint="eastAsia"/>
        </w:rPr>
        <w:t>非功能性需求</w:t>
      </w:r>
      <w:bookmarkEnd w:id="84"/>
      <w:bookmarkEnd w:id="85"/>
    </w:p>
    <w:p w14:paraId="0AE979A3" w14:textId="77777777" w:rsidR="007065ED" w:rsidRPr="00D173D6" w:rsidRDefault="007065ED" w:rsidP="00D173D6">
      <w:pPr>
        <w:pStyle w:val="2"/>
      </w:pPr>
      <w:bookmarkStart w:id="86" w:name="_Toc478544718"/>
      <w:bookmarkStart w:id="87" w:name="_Toc64472951"/>
      <w:r w:rsidRPr="00D173D6">
        <w:rPr>
          <w:rFonts w:hint="eastAsia"/>
        </w:rPr>
        <w:t>浏览器兼容性管理</w:t>
      </w:r>
      <w:bookmarkEnd w:id="86"/>
      <w:bookmarkEnd w:id="87"/>
    </w:p>
    <w:p w14:paraId="39EC1D69" w14:textId="4536C857" w:rsidR="007065ED" w:rsidRPr="009448F9" w:rsidRDefault="007065ED" w:rsidP="007065ED">
      <w:pPr>
        <w:ind w:left="420"/>
        <w:rPr>
          <w:rFonts w:ascii="宋体" w:hAnsi="宋体"/>
          <w:color w:val="000000"/>
          <w:kern w:val="0"/>
          <w:sz w:val="28"/>
          <w:szCs w:val="28"/>
        </w:rPr>
      </w:pPr>
      <w:r w:rsidRPr="009448F9">
        <w:rPr>
          <w:rFonts w:ascii="宋体" w:hAnsi="宋体" w:hint="eastAsia"/>
          <w:color w:val="000000"/>
          <w:kern w:val="0"/>
          <w:sz w:val="28"/>
          <w:szCs w:val="28"/>
        </w:rPr>
        <w:t>要求后台在</w:t>
      </w:r>
      <w:r w:rsidRPr="009448F9">
        <w:rPr>
          <w:rFonts w:ascii="宋体" w:hAnsi="宋体"/>
          <w:color w:val="000000"/>
          <w:kern w:val="0"/>
          <w:sz w:val="28"/>
          <w:szCs w:val="28"/>
        </w:rPr>
        <w:t>chrome,FireFox,IE8</w:t>
      </w:r>
      <w:r w:rsidRPr="009448F9">
        <w:rPr>
          <w:rFonts w:ascii="宋体" w:hAnsi="宋体" w:hint="eastAsia"/>
          <w:color w:val="000000"/>
          <w:kern w:val="0"/>
          <w:sz w:val="28"/>
          <w:szCs w:val="28"/>
        </w:rPr>
        <w:t>等主流浏览器</w:t>
      </w:r>
      <w:r w:rsidRPr="009448F9">
        <w:rPr>
          <w:rFonts w:ascii="宋体" w:hAnsi="宋体"/>
          <w:color w:val="000000"/>
          <w:kern w:val="0"/>
          <w:sz w:val="28"/>
          <w:szCs w:val="28"/>
        </w:rPr>
        <w:t>以上</w:t>
      </w:r>
      <w:r w:rsidRPr="009448F9">
        <w:rPr>
          <w:rFonts w:ascii="宋体" w:hAnsi="宋体" w:hint="eastAsia"/>
          <w:color w:val="000000"/>
          <w:kern w:val="0"/>
          <w:sz w:val="28"/>
          <w:szCs w:val="28"/>
        </w:rPr>
        <w:t>正常运行</w:t>
      </w:r>
    </w:p>
    <w:p w14:paraId="72EAE50D" w14:textId="6AF793B7" w:rsidR="00D173D6" w:rsidRPr="009C7886" w:rsidRDefault="00D173D6" w:rsidP="00D173D6">
      <w:pPr>
        <w:pStyle w:val="2"/>
      </w:pPr>
      <w:bookmarkStart w:id="88" w:name="_Toc64472952"/>
      <w:r>
        <w:rPr>
          <w:rFonts w:hint="eastAsia"/>
        </w:rPr>
        <w:t>后台管理限制性</w:t>
      </w:r>
      <w:r w:rsidR="00B937A8">
        <w:rPr>
          <w:rFonts w:hint="eastAsia"/>
        </w:rPr>
        <w:t>登录</w:t>
      </w:r>
      <w:bookmarkEnd w:id="88"/>
    </w:p>
    <w:p w14:paraId="32310BA7" w14:textId="543C2F5E" w:rsidR="007065ED" w:rsidRPr="009448F9" w:rsidRDefault="00D173D6" w:rsidP="00D173D6">
      <w:pPr>
        <w:ind w:left="420"/>
        <w:rPr>
          <w:rFonts w:ascii="宋体" w:hAnsi="宋体"/>
          <w:sz w:val="28"/>
          <w:szCs w:val="28"/>
        </w:rPr>
      </w:pPr>
      <w:r w:rsidRPr="009448F9">
        <w:rPr>
          <w:rFonts w:ascii="宋体" w:hAnsi="宋体" w:hint="eastAsia"/>
          <w:sz w:val="28"/>
          <w:szCs w:val="28"/>
        </w:rPr>
        <w:t>要求后台管理系统仅由一个局域网内进行访问，对不在该局域网内的用户不能进行相应的访问</w:t>
      </w:r>
    </w:p>
    <w:p w14:paraId="1E98DC96" w14:textId="77777777" w:rsidR="007065ED" w:rsidRPr="00D173D6" w:rsidRDefault="007065ED" w:rsidP="00D173D6">
      <w:pPr>
        <w:pStyle w:val="2"/>
      </w:pPr>
      <w:bookmarkStart w:id="89" w:name="_Toc478544719"/>
      <w:bookmarkStart w:id="90" w:name="_Toc64472953"/>
      <w:r w:rsidRPr="00D173D6">
        <w:rPr>
          <w:rFonts w:hint="eastAsia"/>
        </w:rPr>
        <w:t>性能要求</w:t>
      </w:r>
      <w:bookmarkEnd w:id="89"/>
      <w:bookmarkEnd w:id="90"/>
    </w:p>
    <w:p w14:paraId="695334F1" w14:textId="77777777" w:rsidR="007065ED" w:rsidRPr="009448F9" w:rsidRDefault="007065ED" w:rsidP="007065ED">
      <w:pPr>
        <w:ind w:leftChars="200" w:left="480" w:firstLineChars="150" w:firstLine="420"/>
        <w:rPr>
          <w:rFonts w:ascii="宋体" w:hAnsi="宋体"/>
          <w:color w:val="000000"/>
          <w:kern w:val="0"/>
          <w:sz w:val="28"/>
          <w:szCs w:val="28"/>
        </w:rPr>
      </w:pPr>
      <w:r w:rsidRPr="009448F9">
        <w:rPr>
          <w:rFonts w:ascii="宋体" w:hAnsi="宋体"/>
          <w:color w:val="000000"/>
          <w:kern w:val="0"/>
          <w:sz w:val="28"/>
          <w:szCs w:val="28"/>
        </w:rPr>
        <w:t>系统响应时间包括服务器、网络延迟及客户端的处理时间，90%的功能页面在</w:t>
      </w:r>
      <w:r w:rsidRPr="009448F9">
        <w:rPr>
          <w:rFonts w:ascii="宋体" w:hAnsi="宋体" w:hint="eastAsia"/>
          <w:color w:val="000000"/>
          <w:kern w:val="0"/>
          <w:sz w:val="28"/>
          <w:szCs w:val="28"/>
        </w:rPr>
        <w:t>3</w:t>
      </w:r>
      <w:r w:rsidRPr="009448F9">
        <w:rPr>
          <w:rFonts w:ascii="宋体" w:hAnsi="宋体"/>
          <w:color w:val="000000"/>
          <w:kern w:val="0"/>
          <w:sz w:val="28"/>
          <w:szCs w:val="28"/>
        </w:rPr>
        <w:t>秒内响应，处理过程比较复杂的功能页面在</w:t>
      </w:r>
      <w:r w:rsidRPr="009448F9">
        <w:rPr>
          <w:rFonts w:ascii="宋体" w:hAnsi="宋体" w:hint="eastAsia"/>
          <w:color w:val="000000"/>
          <w:kern w:val="0"/>
          <w:sz w:val="28"/>
          <w:szCs w:val="28"/>
        </w:rPr>
        <w:t>5</w:t>
      </w:r>
      <w:r w:rsidRPr="009448F9">
        <w:rPr>
          <w:rFonts w:ascii="宋体" w:hAnsi="宋体"/>
          <w:color w:val="000000"/>
          <w:kern w:val="0"/>
          <w:sz w:val="28"/>
          <w:szCs w:val="28"/>
        </w:rPr>
        <w:t>秒之内</w:t>
      </w:r>
      <w:proofErr w:type="gramStart"/>
      <w:r w:rsidRPr="009448F9">
        <w:rPr>
          <w:rFonts w:ascii="宋体" w:hAnsi="宋体"/>
          <w:color w:val="000000"/>
          <w:kern w:val="0"/>
          <w:sz w:val="28"/>
          <w:szCs w:val="28"/>
        </w:rPr>
        <w:t>作出</w:t>
      </w:r>
      <w:proofErr w:type="gramEnd"/>
      <w:r w:rsidRPr="009448F9">
        <w:rPr>
          <w:rFonts w:ascii="宋体" w:hAnsi="宋体"/>
          <w:color w:val="000000"/>
          <w:kern w:val="0"/>
          <w:sz w:val="28"/>
          <w:szCs w:val="28"/>
        </w:rPr>
        <w:t>响应，</w:t>
      </w:r>
      <w:r w:rsidRPr="009448F9">
        <w:rPr>
          <w:rFonts w:ascii="宋体" w:hAnsi="宋体" w:hint="eastAsia"/>
          <w:color w:val="000000"/>
          <w:kern w:val="0"/>
          <w:sz w:val="28"/>
          <w:szCs w:val="28"/>
        </w:rPr>
        <w:t>并</w:t>
      </w:r>
      <w:r w:rsidRPr="009448F9">
        <w:rPr>
          <w:rFonts w:ascii="宋体" w:hAnsi="宋体"/>
          <w:color w:val="000000"/>
          <w:kern w:val="0"/>
          <w:sz w:val="28"/>
          <w:szCs w:val="28"/>
        </w:rPr>
        <w:t>给出用户友好提示。</w:t>
      </w:r>
    </w:p>
    <w:p w14:paraId="3822E236" w14:textId="77777777" w:rsidR="007065ED" w:rsidRPr="009448F9" w:rsidRDefault="007065ED" w:rsidP="007065ED">
      <w:pPr>
        <w:ind w:leftChars="200" w:left="480" w:firstLineChars="150" w:firstLine="420"/>
        <w:rPr>
          <w:rFonts w:ascii="宋体" w:hAnsi="宋体"/>
          <w:sz w:val="28"/>
          <w:szCs w:val="28"/>
        </w:rPr>
      </w:pPr>
      <w:r w:rsidRPr="009448F9">
        <w:rPr>
          <w:rFonts w:ascii="宋体" w:hAnsi="宋体"/>
          <w:color w:val="000000"/>
          <w:kern w:val="0"/>
          <w:sz w:val="28"/>
          <w:szCs w:val="28"/>
        </w:rPr>
        <w:t>充分预估系统数据量，以满足实际业务需求</w:t>
      </w:r>
      <w:r w:rsidRPr="009448F9">
        <w:rPr>
          <w:rFonts w:ascii="宋体" w:hAnsi="宋体" w:hint="eastAsia"/>
          <w:color w:val="000000"/>
          <w:kern w:val="0"/>
          <w:sz w:val="28"/>
          <w:szCs w:val="28"/>
        </w:rPr>
        <w:t>的承载量</w:t>
      </w:r>
      <w:r w:rsidRPr="009448F9">
        <w:rPr>
          <w:rFonts w:ascii="宋体" w:hAnsi="宋体"/>
          <w:color w:val="000000"/>
          <w:kern w:val="0"/>
          <w:sz w:val="28"/>
          <w:szCs w:val="28"/>
        </w:rPr>
        <w:t>。优化</w:t>
      </w:r>
      <w:r w:rsidRPr="009448F9">
        <w:rPr>
          <w:rFonts w:ascii="宋体" w:hAnsi="宋体" w:hint="eastAsia"/>
          <w:color w:val="000000"/>
          <w:kern w:val="0"/>
          <w:sz w:val="28"/>
          <w:szCs w:val="28"/>
        </w:rPr>
        <w:t>繁琐复杂</w:t>
      </w:r>
      <w:r w:rsidRPr="009448F9">
        <w:rPr>
          <w:rFonts w:ascii="宋体" w:hAnsi="宋体"/>
          <w:color w:val="000000"/>
          <w:kern w:val="0"/>
          <w:sz w:val="28"/>
          <w:szCs w:val="28"/>
        </w:rPr>
        <w:t>数据的检索方式</w:t>
      </w:r>
      <w:r w:rsidRPr="009448F9">
        <w:rPr>
          <w:rFonts w:ascii="宋体" w:hAnsi="宋体" w:hint="eastAsia"/>
          <w:color w:val="000000"/>
          <w:kern w:val="0"/>
          <w:sz w:val="28"/>
          <w:szCs w:val="28"/>
        </w:rPr>
        <w:t>，</w:t>
      </w:r>
      <w:r w:rsidRPr="009448F9">
        <w:rPr>
          <w:rFonts w:ascii="宋体" w:hAnsi="宋体"/>
          <w:color w:val="000000"/>
          <w:kern w:val="0"/>
          <w:sz w:val="28"/>
          <w:szCs w:val="28"/>
        </w:rPr>
        <w:t>充分考虑</w:t>
      </w:r>
      <w:r w:rsidRPr="009448F9">
        <w:rPr>
          <w:rFonts w:ascii="宋体" w:hAnsi="宋体" w:hint="eastAsia"/>
          <w:color w:val="000000"/>
          <w:kern w:val="0"/>
          <w:sz w:val="28"/>
          <w:szCs w:val="28"/>
        </w:rPr>
        <w:t>查询</w:t>
      </w:r>
      <w:r w:rsidRPr="009448F9">
        <w:rPr>
          <w:rFonts w:ascii="宋体" w:hAnsi="宋体"/>
          <w:color w:val="000000"/>
          <w:kern w:val="0"/>
          <w:sz w:val="28"/>
          <w:szCs w:val="28"/>
        </w:rPr>
        <w:t>数据性能。</w:t>
      </w:r>
    </w:p>
    <w:p w14:paraId="4F2F50DB" w14:textId="77777777" w:rsidR="007065ED" w:rsidRPr="009448F9" w:rsidRDefault="007065ED" w:rsidP="007065ED">
      <w:pPr>
        <w:rPr>
          <w:rFonts w:ascii="宋体" w:hAnsi="宋体"/>
          <w:sz w:val="28"/>
          <w:szCs w:val="28"/>
        </w:rPr>
      </w:pPr>
    </w:p>
    <w:sectPr w:rsidR="007065ED" w:rsidRPr="009448F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91F1F" w14:textId="77777777" w:rsidR="00B435C7" w:rsidRDefault="00B435C7" w:rsidP="00F10534">
      <w:pPr>
        <w:spacing w:line="240" w:lineRule="auto"/>
      </w:pPr>
      <w:r>
        <w:separator/>
      </w:r>
    </w:p>
  </w:endnote>
  <w:endnote w:type="continuationSeparator" w:id="0">
    <w:p w14:paraId="6B80D6EF" w14:textId="77777777" w:rsidR="00B435C7" w:rsidRDefault="00B435C7" w:rsidP="00F105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张海山锐线体简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7CE5D" w14:textId="0751A0F7" w:rsidR="00F10534" w:rsidRDefault="00F105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8F8DF" w14:textId="77777777" w:rsidR="00B435C7" w:rsidRDefault="00B435C7" w:rsidP="00F10534">
      <w:pPr>
        <w:spacing w:line="240" w:lineRule="auto"/>
      </w:pPr>
      <w:r>
        <w:separator/>
      </w:r>
    </w:p>
  </w:footnote>
  <w:footnote w:type="continuationSeparator" w:id="0">
    <w:p w14:paraId="2787FC95" w14:textId="77777777" w:rsidR="00B435C7" w:rsidRDefault="00B435C7" w:rsidP="00F105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6B7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B48530C"/>
    <w:multiLevelType w:val="hybridMultilevel"/>
    <w:tmpl w:val="DF9CFC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0721517"/>
    <w:multiLevelType w:val="hybridMultilevel"/>
    <w:tmpl w:val="B48C11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7FD0873"/>
    <w:multiLevelType w:val="multilevel"/>
    <w:tmpl w:val="8E9A0B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72057398">
    <w:abstractNumId w:val="3"/>
  </w:num>
  <w:num w:numId="2" w16cid:durableId="1463115063">
    <w:abstractNumId w:val="0"/>
  </w:num>
  <w:num w:numId="3" w16cid:durableId="2095780602">
    <w:abstractNumId w:val="2"/>
  </w:num>
  <w:num w:numId="4" w16cid:durableId="380713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A0D"/>
    <w:rsid w:val="000E3ECD"/>
    <w:rsid w:val="001019C9"/>
    <w:rsid w:val="001F4273"/>
    <w:rsid w:val="0022291C"/>
    <w:rsid w:val="00294620"/>
    <w:rsid w:val="00294696"/>
    <w:rsid w:val="00297580"/>
    <w:rsid w:val="002D6EDE"/>
    <w:rsid w:val="002E362D"/>
    <w:rsid w:val="00317063"/>
    <w:rsid w:val="003401BF"/>
    <w:rsid w:val="0038528D"/>
    <w:rsid w:val="0042660F"/>
    <w:rsid w:val="00443A0D"/>
    <w:rsid w:val="0047374A"/>
    <w:rsid w:val="00484132"/>
    <w:rsid w:val="004A326C"/>
    <w:rsid w:val="004A34FB"/>
    <w:rsid w:val="004C6AD1"/>
    <w:rsid w:val="005300D1"/>
    <w:rsid w:val="00552BE8"/>
    <w:rsid w:val="005A2960"/>
    <w:rsid w:val="005E65DE"/>
    <w:rsid w:val="007065ED"/>
    <w:rsid w:val="007229D1"/>
    <w:rsid w:val="00806572"/>
    <w:rsid w:val="008607F8"/>
    <w:rsid w:val="00863474"/>
    <w:rsid w:val="009232D5"/>
    <w:rsid w:val="009448F9"/>
    <w:rsid w:val="009B4F89"/>
    <w:rsid w:val="009C5F0C"/>
    <w:rsid w:val="009F53F3"/>
    <w:rsid w:val="00A14E66"/>
    <w:rsid w:val="00B435C7"/>
    <w:rsid w:val="00B937A8"/>
    <w:rsid w:val="00B96436"/>
    <w:rsid w:val="00BF2ADE"/>
    <w:rsid w:val="00CA029B"/>
    <w:rsid w:val="00CD4AE6"/>
    <w:rsid w:val="00D07BCF"/>
    <w:rsid w:val="00D173D6"/>
    <w:rsid w:val="00D9793D"/>
    <w:rsid w:val="00E22451"/>
    <w:rsid w:val="00E67C42"/>
    <w:rsid w:val="00E81A09"/>
    <w:rsid w:val="00F10534"/>
    <w:rsid w:val="00F41B73"/>
    <w:rsid w:val="00F93928"/>
    <w:rsid w:val="00F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18446"/>
  <w15:chartTrackingRefBased/>
  <w15:docId w15:val="{F53231ED-FA3D-49DE-B90D-A0FEA143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436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1053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053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053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053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53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53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53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53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53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5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05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053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534"/>
    <w:rPr>
      <w:sz w:val="18"/>
      <w:szCs w:val="18"/>
    </w:rPr>
  </w:style>
  <w:style w:type="paragraph" w:customStyle="1" w:styleId="Normal0">
    <w:name w:val="Normal0"/>
    <w:rsid w:val="00F10534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table" w:styleId="a7">
    <w:name w:val="Table Grid"/>
    <w:basedOn w:val="a1"/>
    <w:uiPriority w:val="99"/>
    <w:unhideWhenUsed/>
    <w:rsid w:val="00F10534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0"/>
    <w:link w:val="1"/>
    <w:uiPriority w:val="9"/>
    <w:rsid w:val="00F105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0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053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105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053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1053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1053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1053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10534"/>
    <w:rPr>
      <w:rFonts w:asciiTheme="majorHAnsi" w:eastAsiaTheme="majorEastAsia" w:hAnsiTheme="majorHAnsi" w:cstheme="majorBidi"/>
      <w:szCs w:val="21"/>
    </w:rPr>
  </w:style>
  <w:style w:type="paragraph" w:styleId="a8">
    <w:name w:val="Title"/>
    <w:basedOn w:val="a"/>
    <w:next w:val="a"/>
    <w:link w:val="a9"/>
    <w:uiPriority w:val="10"/>
    <w:qFormat/>
    <w:rsid w:val="000E3E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E3E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41B73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41B73"/>
  </w:style>
  <w:style w:type="paragraph" w:styleId="TOC2">
    <w:name w:val="toc 2"/>
    <w:basedOn w:val="a"/>
    <w:next w:val="a"/>
    <w:autoRedefine/>
    <w:uiPriority w:val="39"/>
    <w:unhideWhenUsed/>
    <w:rsid w:val="00F41B7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41B73"/>
    <w:pPr>
      <w:ind w:leftChars="400" w:left="840"/>
    </w:pPr>
  </w:style>
  <w:style w:type="character" w:styleId="aa">
    <w:name w:val="Hyperlink"/>
    <w:basedOn w:val="a0"/>
    <w:uiPriority w:val="99"/>
    <w:unhideWhenUsed/>
    <w:rsid w:val="00F41B73"/>
    <w:rPr>
      <w:color w:val="0563C1" w:themeColor="hyperlink"/>
      <w:u w:val="single"/>
    </w:rPr>
  </w:style>
  <w:style w:type="paragraph" w:styleId="ab">
    <w:name w:val="List Paragraph"/>
    <w:basedOn w:val="a"/>
    <w:qFormat/>
    <w:rsid w:val="001019C9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8C8AA-2315-462B-9E7E-B6B15166A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15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 云飞</dc:creator>
  <cp:keywords/>
  <dc:description/>
  <cp:lastModifiedBy>王 昊鹏</cp:lastModifiedBy>
  <cp:revision>21</cp:revision>
  <dcterms:created xsi:type="dcterms:W3CDTF">2021-02-17T02:00:00Z</dcterms:created>
  <dcterms:modified xsi:type="dcterms:W3CDTF">2022-05-04T03:57:00Z</dcterms:modified>
</cp:coreProperties>
</file>